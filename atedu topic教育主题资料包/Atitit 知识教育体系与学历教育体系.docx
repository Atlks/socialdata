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知识教育体系与学历教育体系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五大教育体系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哪些学历可能不被认可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军事学院的，党委组织的，企业组织的，一些民办院校的。。培训机构的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425B3"/>
    <w:rsid w:val="222029E5"/>
    <w:rsid w:val="33CF4D36"/>
    <w:rsid w:val="47E75BA6"/>
    <w:rsid w:val="6D535020"/>
    <w:rsid w:val="75477DB9"/>
    <w:rsid w:val="79C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2018-09-08T17:30:00Z</dcterms:created>
  <dc:creator>ATI老哇的爪子007</dc:creator>
  <cp:lastModifiedBy>ATI老哇的爪子007</cp:lastModifiedBy>
  <dcterms:modified xsi:type="dcterms:W3CDTF">2018-09-08T17:31:11Z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