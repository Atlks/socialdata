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高级工程师项目管理者的工作职责 ati总结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技术领域的统计分析与趋势把握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新特性统计各个工具模块等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技术雷达等趋势把握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Csdn等社区文章top100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第三方模块的市场份额排名 top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5C3ED4"/>
    <w:multiLevelType w:val="multilevel"/>
    <w:tmpl w:val="BA5C3ED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9792A"/>
    <w:rsid w:val="0AB9792A"/>
    <w:rsid w:val="133342C9"/>
    <w:rsid w:val="13B23FEE"/>
    <w:rsid w:val="1ED17296"/>
    <w:rsid w:val="478A5060"/>
    <w:rsid w:val="506B7170"/>
    <w:rsid w:val="53F20014"/>
    <w:rsid w:val="5436257D"/>
    <w:rsid w:val="57192C00"/>
    <w:rsid w:val="5A9722E7"/>
    <w:rsid w:val="5EEF1756"/>
    <w:rsid w:val="5FF96B2F"/>
    <w:rsid w:val="6D535020"/>
    <w:rsid w:val="784D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2018-05-06T11:50:00Z</dcterms:created>
  <dc:creator>ATI老哇的爪子007</dc:creator>
  <cp:lastModifiedBy>ATI老哇的爪子007</cp:lastModifiedBy>
  <dcterms:modified xsi:type="dcterms:W3CDTF">2018-05-06T11:51:47Z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