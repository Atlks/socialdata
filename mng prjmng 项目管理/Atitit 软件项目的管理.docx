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软件项目的管理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软件项目管理  源码管理  文档管理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规范管理   最佳实践管理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依赖管理maven   npm。。命名管理  源码文件夹架构组织结构管理。。函数管理  命名空间    模块管理  类管理  代码块管理  example管理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流程管理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F360E"/>
    <w:rsid w:val="067E4EDC"/>
    <w:rsid w:val="3CDB132D"/>
    <w:rsid w:val="4A4F360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2018-08-15T08:23:00Z</dcterms:created>
  <dc:creator>ATI老哇的爪子007</dc:creator>
  <cp:lastModifiedBy>ATI老哇的爪子007</cp:lastModifiedBy>
  <dcterms:modified xsi:type="dcterms:W3CDTF">2018-08-15T08:24:39Z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