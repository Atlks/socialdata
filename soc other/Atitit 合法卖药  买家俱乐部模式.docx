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Atitit 合法卖药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买家俱乐部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但一直贩卖违规药物并不是长久之计。为了规避法律审查，罗恩想出了一个办法——他成立了“达拉斯买家俱乐部”，全面召集会员，每人每月只需上交400美元会费，就可以免费拿到所有治疗艾滋病所必需的药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476C3"/>
    <w:rsid w:val="141476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2018-07-14T18:23:00Z</dcterms:created>
  <dc:creator>ATI老哇的爪子007</dc:creator>
  <cp:lastModifiedBy>ATI老哇的爪子007</cp:lastModifiedBy>
  <dcterms:modified xsi:type="dcterms:W3CDTF">2018-07-14T18:23:26Z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