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Atiitt 大龄高级工程师优势优缺点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ascii="PingFang SC" w:hAnsi="PingFang SC" w:eastAsia="PingFang SC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PingFang SC" w:hAnsi="PingFang SC" w:eastAsia="PingFang SC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大龄码农分两类，一类是专家能力，如音视频专家、编解码专家，另一类是管理能力，如技术总监、高级经理等。公司对于两者要求也不一样。前者可能是希望参与解决重大问题，疑难杂症等。后者涉及搭建团队，打造团队，培养输出技术人才。</w:t>
      </w:r>
    </w:p>
    <w:p>
      <w:pPr>
        <w:rPr>
          <w:rFonts w:ascii="PingFang SC" w:hAnsi="PingFang SC" w:eastAsia="PingFang SC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知识体系</w:t>
      </w:r>
      <w:r>
        <w:rPr>
          <w:rFonts w:hint="eastAsia" w:ascii="PingFang SC" w:hAnsi="PingFang SC" w:eastAsia="宋体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拓展性，给一个点，拓展出很多。。。可以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知识体系固化  文档总结 软资产建设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1"/>
        </w:numPr>
        <w:rPr>
          <w:rFonts w:ascii="PingFang SC" w:hAnsi="PingFang SC" w:eastAsia="PingFang SC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PingFang SC" w:hAnsi="PingFang SC" w:eastAsia="PingFang SC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自由职业。写书、做培训讲师，导师咨询等。这种也非常多见，就是做了很多年后，无论是在经验上、还是技术指导上都有丰富经历。可以自由做类似工作。现在整个大环境对付费都是很认可的，只要你对别人有价</w:t>
      </w:r>
    </w:p>
    <w:p>
      <w:pPr>
        <w:widowControl w:val="0"/>
        <w:numPr>
          <w:numId w:val="0"/>
        </w:numPr>
        <w:jc w:val="both"/>
        <w:rPr>
          <w:rFonts w:hint="eastAsia" w:ascii="PingFang SC" w:hAnsi="PingFang SC" w:eastAsia="PingFang SC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PingFang SC" w:hAnsi="PingFang SC" w:eastAsia="PingFang SC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PingFang SC" w:hAnsi="PingFang SC" w:eastAsia="PingFang SC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基础扎实，可以写库。。基础设施库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5EE7AD"/>
    <w:multiLevelType w:val="singleLevel"/>
    <w:tmpl w:val="665EE7AD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CF7550"/>
    <w:rsid w:val="32A62E14"/>
    <w:rsid w:val="47866180"/>
    <w:rsid w:val="50BA11A1"/>
    <w:rsid w:val="52C520F1"/>
    <w:rsid w:val="53574572"/>
    <w:rsid w:val="6D535020"/>
    <w:rsid w:val="72CF7550"/>
    <w:rsid w:val="7CC01112"/>
    <w:rsid w:val="7EB50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es_1.0.0.1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2018-04-29T03:49:00Z</dcterms:created>
  <dc:creator>ATI老哇的爪子007</dc:creator>
  <cp:lastModifiedBy>ATI老哇的爪子007</cp:lastModifiedBy>
  <dcterms:modified xsi:type="dcterms:W3CDTF">2018-04-29T03:53:23Z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