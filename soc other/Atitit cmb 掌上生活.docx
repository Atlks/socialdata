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cmb 掌上生活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。。92020315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P000000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53EC3"/>
    <w:multiLevelType w:val="singleLevel"/>
    <w:tmpl w:val="E3353EC3"/>
    <w:lvl w:ilvl="0" w:tentative="0">
      <w:start w:val="18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E5983"/>
    <w:rsid w:val="0D0E5983"/>
    <w:rsid w:val="600B1FF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2018-08-03T06:40:00Z</dcterms:created>
  <dc:creator>ATI老哇的爪子007</dc:creator>
  <cp:lastModifiedBy>ATI老哇的爪子007</cp:lastModifiedBy>
  <dcterms:modified xsi:type="dcterms:W3CDTF">2018-08-03T06:44:30Z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