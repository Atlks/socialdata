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不常见 少见的技术 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client</w:t>
      </w:r>
      <w:bookmarkStart w:id="0" w:name="_GoBack"/>
      <w:bookmarkEnd w:id="0"/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Webdav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Java zip 压缩解压u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Excel遍历与转换纯文本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Html转换纯文本  带换行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格式转换的常用的通用技术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遍历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序列化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9441F"/>
    <w:rsid w:val="23E61BE8"/>
    <w:rsid w:val="25AE349C"/>
    <w:rsid w:val="3FD07ADC"/>
    <w:rsid w:val="43A16B81"/>
    <w:rsid w:val="54F9441F"/>
    <w:rsid w:val="58550262"/>
    <w:rsid w:val="6D535020"/>
    <w:rsid w:val="6EF42169"/>
    <w:rsid w:val="77FF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2018-05-26T12:07:00Z</dcterms:created>
  <dc:creator>ATI老哇的爪子007</dc:creator>
  <cp:lastModifiedBy>ATI老哇的爪子007</cp:lastModifiedBy>
  <dcterms:modified xsi:type="dcterms:W3CDTF">2018-05-26T12:41:16Z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