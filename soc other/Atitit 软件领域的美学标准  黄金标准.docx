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软件领域的美学标准  黄金标准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3D97"/>
    <w:rsid w:val="6D535020"/>
    <w:rsid w:val="6D7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2018-09-09T02:33:00Z</dcterms:created>
  <dc:creator>ATI老哇的爪子007</dc:creator>
  <cp:lastModifiedBy>ATI老哇的爪子007</cp:lastModifiedBy>
  <dcterms:modified xsi:type="dcterms:W3CDTF">2018-09-09T02:33:31Z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