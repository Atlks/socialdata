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ati资料体积 与文件数量统计表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3.8w个文件。。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体积分布图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721350" cy="3890645"/>
            <wp:effectExtent l="0" t="0" r="1270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3890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按照impt leve prefix ,,,jonjye handy list by impt type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三级分类，，mustbek impt lev1，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Imptlev1  diary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Imptlev1   Sumdoc txtver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Imptlev1    Index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Imptlev1     prjcoreSrcCode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normal  imptlev2 ，，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Imptlev2   Isheo corepic，best fav。。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Imptlev2   Face best fav。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Imptlev2   Body best fav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Imptlev2   Cyar pic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some lev3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Imptlev3   Isheo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Imptlev3</w:t>
      </w:r>
      <w:bookmarkStart w:id="0" w:name="_GoBack"/>
      <w:bookmarkEnd w:id="0"/>
      <w:r>
        <w:rPr>
          <w:rFonts w:hint="eastAsia"/>
          <w:lang w:val="en-US" w:eastAsia="zh-CN"/>
        </w:rPr>
        <w:t xml:space="preserve">   beauty face body isheo  foto  prj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9732BA"/>
    <w:rsid w:val="02C51FEC"/>
    <w:rsid w:val="0D845A3F"/>
    <w:rsid w:val="11B74C7A"/>
    <w:rsid w:val="12867F29"/>
    <w:rsid w:val="13182AED"/>
    <w:rsid w:val="15BB285B"/>
    <w:rsid w:val="177C3B25"/>
    <w:rsid w:val="1ADF19BB"/>
    <w:rsid w:val="1CD23875"/>
    <w:rsid w:val="1EF112CD"/>
    <w:rsid w:val="22A801BD"/>
    <w:rsid w:val="25421EBF"/>
    <w:rsid w:val="2604605C"/>
    <w:rsid w:val="27487D91"/>
    <w:rsid w:val="27FE2714"/>
    <w:rsid w:val="28673523"/>
    <w:rsid w:val="2D9732BA"/>
    <w:rsid w:val="34612AE2"/>
    <w:rsid w:val="38117AB1"/>
    <w:rsid w:val="47DF1ED5"/>
    <w:rsid w:val="4BD90573"/>
    <w:rsid w:val="54E16A62"/>
    <w:rsid w:val="59071125"/>
    <w:rsid w:val="5D8328D4"/>
    <w:rsid w:val="60A17A44"/>
    <w:rsid w:val="625A5D0D"/>
    <w:rsid w:val="67CE387D"/>
    <w:rsid w:val="6A530FDE"/>
    <w:rsid w:val="6C69015D"/>
    <w:rsid w:val="6D535020"/>
    <w:rsid w:val="70251560"/>
    <w:rsid w:val="70307FB3"/>
    <w:rsid w:val="707C6B0F"/>
    <w:rsid w:val="71F9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2018-04-08T02:43:00Z</dcterms:created>
  <dc:creator>ATI老哇的爪子007</dc:creator>
  <cp:lastModifiedBy>ATI老哇的爪子007</cp:lastModifiedBy>
  <dcterms:modified xsi:type="dcterms:W3CDTF">2018-04-08T02:50:38Z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