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Atitit uke协会联盟基本法修改历程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  中国 印度宪法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uke协会联盟基本法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美利坚合众国宪法_百度百科.html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A94BA2"/>
    <w:rsid w:val="276C16EE"/>
    <w:rsid w:val="379429F1"/>
    <w:rsid w:val="39A94BA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2018-10-05T10:38:00Z</dcterms:created>
  <dc:creator>ATI老哇的爪子007</dc:creator>
  <cp:lastModifiedBy>ATI老哇的爪子007</cp:lastModifiedBy>
  <dcterms:modified xsi:type="dcterms:W3CDTF">2018-10-05T10:39:31Z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