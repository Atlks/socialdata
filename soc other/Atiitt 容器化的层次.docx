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Atiitt 容器化的层次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665EC"/>
    <w:rsid w:val="24A665EC"/>
    <w:rsid w:val="5883737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2018-06-07T14:34:00Z</dcterms:created>
  <dc:creator>ATI老哇的爪子007</dc:creator>
  <cp:lastModifiedBy>ATI老哇的爪子007</cp:lastModifiedBy>
  <dcterms:modified xsi:type="dcterms:W3CDTF">2018-06-07T14:35:06Z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