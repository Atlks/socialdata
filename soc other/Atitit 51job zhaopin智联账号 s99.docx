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51job zhaopin智联账号 s99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 51job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18821766710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P000000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Attilax2   /  18573344543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Acc jilye zhaopin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Attilax not exist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"mailto:Attilax2@qq.com"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Attilax2@qq.com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p000000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201195"/>
    <w:rsid w:val="195F43FF"/>
    <w:rsid w:val="1D83676D"/>
    <w:rsid w:val="270236C0"/>
    <w:rsid w:val="28813B44"/>
    <w:rsid w:val="45201195"/>
    <w:rsid w:val="4E7D4864"/>
    <w:rsid w:val="524C37B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2018-09-11T17:26:00Z</dcterms:created>
  <dc:creator>ATI老哇的爪子007</dc:creator>
  <cp:lastModifiedBy>ATI老哇的爪子007</cp:lastModifiedBy>
  <dcterms:modified xsi:type="dcterms:W3CDTF">2018-10-15T14:57:51Z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