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户籍迁移研究所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"http://www.baidu.com/link?url=nwh2zyufT2bs18vNOhN2fnhw_pWy8d5oaB6StMhn3q54-FTcg6hhkstR1LCCzxkSU9pEyyM-lj95ZbR0TfcukoHQI_xeHUVVnvLEWRm19QS"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南京发布新政:40岁以下本科生可直接</w:t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落户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2018年3月1日 -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这个文件最大的亮点,就是进一步放宽了人才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落户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南京的条件——“40周岁以下...事实上,至少从去年以来,全国多个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二线城市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陆续放开户籍限制,给予定居、就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2017年7月，成都市政府一纸令下，规定45周岁以下的本科及以上学历毕业生，凭身份证、毕业证即可落户成都，户口不在成都地区内且在市内没有住房者，可以申请落到成都任何一个区县内。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A2DAC"/>
    <w:rsid w:val="5CAE7164"/>
    <w:rsid w:val="6D535020"/>
    <w:rsid w:val="79A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2018-07-20T00:17:00Z</dcterms:created>
  <dc:creator>ATI老哇的爪子007</dc:creator>
  <cp:lastModifiedBy>ATI老哇的爪子007</cp:lastModifiedBy>
  <dcterms:modified xsi:type="dcterms:W3CDTF">2018-07-20T00:19:06Z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