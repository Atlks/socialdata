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房屋装修贵族范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房屋装修  游泳池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草坪  城堡  小山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91D2E"/>
    <w:rsid w:val="2B491D2E"/>
    <w:rsid w:val="4E033EC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2018-05-12T13:06:00Z</dcterms:created>
  <dc:creator>ATI老哇的爪子007</dc:creator>
  <cp:lastModifiedBy>ATI老哇的爪子007</cp:lastModifiedBy>
  <dcterms:modified xsi:type="dcterms:W3CDTF">2018-05-12T13:07:44Z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