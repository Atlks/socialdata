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 策略方法大补充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拖字诀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阳奉阴违非暴力不合作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85696"/>
    <w:rsid w:val="5168569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2018-07-14T14:10:00Z</dcterms:created>
  <dc:creator>ATI老哇的爪子007</dc:creator>
  <cp:lastModifiedBy>ATI老哇的爪子007</cp:lastModifiedBy>
  <dcterms:modified xsi:type="dcterms:W3CDTF">2018-07-14T14:11:24Z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