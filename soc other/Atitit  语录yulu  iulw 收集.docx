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语录yulu  iulw 收集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75" w:afterAutospacing="0"/>
        <w:ind w:left="0" w:right="0" w:firstLine="420"/>
        <w:jc w:val="both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仿宋词佳句“流光容易把人抛，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  <w:t>红了樱桃，绿了芭蕉”，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75" w:afterAutospacing="0"/>
        <w:ind w:left="0" w:right="0" w:firstLine="420"/>
        <w:jc w:val="both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75" w:afterAutospacing="0"/>
        <w:ind w:left="0" w:right="0" w:firstLine="420"/>
        <w:jc w:val="both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75" w:afterAutospacing="0"/>
        <w:ind w:left="0" w:right="0" w:firstLine="420"/>
        <w:jc w:val="both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  <w:t>流光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  <w:lang w:eastAsia="zh-CN"/>
        </w:rPr>
        <w:t>时节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  <w:t>把人抛，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  <w:t>红了樱桃，绿了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  <w:lang w:eastAsia="zh-CN"/>
        </w:rPr>
        <w:t>葡萄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  <w:t>”，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75" w:afterAutospacing="0"/>
        <w:ind w:left="0" w:right="0" w:firstLine="420"/>
        <w:jc w:val="both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75" w:afterAutospacing="0"/>
        <w:ind w:left="0" w:right="0" w:firstLine="420"/>
        <w:jc w:val="both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75" w:afterAutospacing="0"/>
        <w:ind w:left="0" w:right="0" w:firstLine="420"/>
        <w:jc w:val="both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D02B1A"/>
    <w:rsid w:val="0B4F4B42"/>
    <w:rsid w:val="18067859"/>
    <w:rsid w:val="26DE239A"/>
    <w:rsid w:val="51D02B1A"/>
    <w:rsid w:val="6D535020"/>
    <w:rsid w:val="760E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2018-05-14T00:02:00Z</dcterms:created>
  <dc:creator>ATI老哇的爪子007</dc:creator>
  <cp:lastModifiedBy>ATI老哇的爪子007</cp:lastModifiedBy>
  <dcterms:modified xsi:type="dcterms:W3CDTF">2018-05-14T00:10:11Z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