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姓名前缀prefix 牛逼前缀 sinrongtsi prefix cyejwi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好高骛远 说大话做大事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道貌岸然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自命不凡 见风使舵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舞文弄法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横行无忌 横行天下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桀骜不驯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神气活现 心高气傲 颐指气使 趾高气扬 出言不逊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夸夸其谈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锋芒毕露 高高在上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目中无人 目空一切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舍我其谁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唯我独尊 扬长而去 自命不凡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无中生有 叶公好放荡不羁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贪墨成风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挥金如土 挥霍无度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裘马轻肥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高山流水  超尘拔俗 倾巢而出 罄竹难书 推波助澜 无所不知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大模大样 锋芒毕露 高高在上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好大喜功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天花乱坠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无所不为 大言不惭 神气活现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D30AB7"/>
    <w:rsid w:val="06155B81"/>
    <w:rsid w:val="081062FF"/>
    <w:rsid w:val="0FE31D55"/>
    <w:rsid w:val="14A0217E"/>
    <w:rsid w:val="175C3E3A"/>
    <w:rsid w:val="19C32AB6"/>
    <w:rsid w:val="1C985B7D"/>
    <w:rsid w:val="1F955428"/>
    <w:rsid w:val="20027635"/>
    <w:rsid w:val="296B7091"/>
    <w:rsid w:val="2D0E62E5"/>
    <w:rsid w:val="2E7809E2"/>
    <w:rsid w:val="346A134D"/>
    <w:rsid w:val="369A03BD"/>
    <w:rsid w:val="3DB64719"/>
    <w:rsid w:val="41285E5C"/>
    <w:rsid w:val="41D30AB7"/>
    <w:rsid w:val="447E6B89"/>
    <w:rsid w:val="4B6D26A1"/>
    <w:rsid w:val="54413549"/>
    <w:rsid w:val="549B436A"/>
    <w:rsid w:val="55823D83"/>
    <w:rsid w:val="59991C51"/>
    <w:rsid w:val="5B0E78F4"/>
    <w:rsid w:val="630A15C6"/>
    <w:rsid w:val="6D535020"/>
    <w:rsid w:val="700142F8"/>
    <w:rsid w:val="76504400"/>
    <w:rsid w:val="7C97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2018-05-05T18:08:00Z</dcterms:created>
  <dc:creator>ATI老哇的爪子007</dc:creator>
  <cp:lastModifiedBy>ATI老哇的爪子007</cp:lastModifiedBy>
  <dcterms:modified xsi:type="dcterms:W3CDTF">2018-05-05T18:20:03Z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