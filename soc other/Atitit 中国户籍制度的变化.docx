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中国户籍制度的变化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户籍制度实际上在不断松动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1980年代后户籍制度松动；2014年开始，中国进一步修正户籍制度，各地取消了农业户口与非农业户口的分别，统一登记为居民户口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 异地办理身份证二代证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2017年省内户籍迁移一站化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 省内办理护照一站式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2012已经实现全国驾照自由迁移（依然需要旧的驾照）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目前的问题，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异地0门槛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办理护照，异地办理临时身份证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926F8"/>
    <w:rsid w:val="08B352AC"/>
    <w:rsid w:val="2A50768E"/>
    <w:rsid w:val="2DF51B8E"/>
    <w:rsid w:val="3B1066EA"/>
    <w:rsid w:val="3C3B28FD"/>
    <w:rsid w:val="55D926F8"/>
    <w:rsid w:val="57341FD7"/>
    <w:rsid w:val="5F5E3356"/>
    <w:rsid w:val="6C2C223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2018-08-14T10:06:00Z</dcterms:created>
  <dc:creator>ATI老哇的爪子007</dc:creator>
  <cp:lastModifiedBy>ATI老哇的爪子007</cp:lastModifiedBy>
  <dcterms:modified xsi:type="dcterms:W3CDTF">2018-08-14T10:32:42Z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