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装饰 自己  看起来 美丽 帅气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长发发型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纹身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手表 手链 手串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饰品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装饰 自己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B4A6B"/>
    <w:rsid w:val="0A7F4739"/>
    <w:rsid w:val="1AAB4A6B"/>
    <w:rsid w:val="5D142BA4"/>
    <w:rsid w:val="66253098"/>
    <w:rsid w:val="6D535020"/>
    <w:rsid w:val="77FB4E61"/>
    <w:rsid w:val="78E4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2018-06-02T04:26:00Z</dcterms:created>
  <dc:creator>ATI老哇的爪子007</dc:creator>
  <cp:lastModifiedBy>ATI老哇的爪子007</cp:lastModifiedBy>
  <dcterms:modified xsi:type="dcterms:W3CDTF">2018-06-02T04:27:43Z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