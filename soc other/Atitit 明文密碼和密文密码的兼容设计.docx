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明文密碼和密文密码的兼容设计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Write the following line into </w:t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config.php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in the </w:t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[users]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section: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admin = "sha1:488b3e40:d9f43935f1c8f112f66d1275b112b133ca77517a"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C0F7B"/>
    <w:rsid w:val="3DEC0F7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Typewriter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2018-05-17T07:44:00Z</dcterms:created>
  <dc:creator>ATI老哇的爪子007</dc:creator>
  <cp:lastModifiedBy>ATI老哇的爪子007</cp:lastModifiedBy>
  <dcterms:modified xsi:type="dcterms:W3CDTF">2018-05-17T07:44:40Z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