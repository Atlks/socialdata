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attilax的兴趣爱好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几大分类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运动 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2"/>
          <w:szCs w:val="22"/>
          <w:shd w:val="clear" w:fill="FFFFFF"/>
        </w:rPr>
        <w:t>游泳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Cosplay绘画电影动画片</w:t>
      </w:r>
      <w:r>
        <w:t>素描,动漫，漫画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追星 摄影 拍片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书法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其他文学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游戏</w:t>
      </w: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51B98"/>
    <w:multiLevelType w:val="multilevel"/>
    <w:tmpl w:val="7BC51B9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10647"/>
    <w:rsid w:val="04492C65"/>
    <w:rsid w:val="07AD23F5"/>
    <w:rsid w:val="08BC6A0C"/>
    <w:rsid w:val="16CE528B"/>
    <w:rsid w:val="1D760EA5"/>
    <w:rsid w:val="20D430A8"/>
    <w:rsid w:val="227A4613"/>
    <w:rsid w:val="29152DC6"/>
    <w:rsid w:val="2B0D3784"/>
    <w:rsid w:val="2BA10647"/>
    <w:rsid w:val="2CF461B8"/>
    <w:rsid w:val="3652626E"/>
    <w:rsid w:val="3F664D33"/>
    <w:rsid w:val="47EA62E9"/>
    <w:rsid w:val="694266B4"/>
    <w:rsid w:val="6D535020"/>
    <w:rsid w:val="6D660441"/>
    <w:rsid w:val="770164B7"/>
    <w:rsid w:val="7B91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2018-06-02T00:41:00Z</dcterms:created>
  <dc:creator>ATI老哇的爪子007</dc:creator>
  <cp:lastModifiedBy>ATI老哇的爪子007</cp:lastModifiedBy>
  <dcterms:modified xsi:type="dcterms:W3CDTF">2018-06-02T01:12:24Z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