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尿道炎预防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没有尿液冲洗，你分分钟尿道炎啊！！！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每个人的尿道里都有很多细菌。只是大多数因为数量少，不会致病罢了。要是你整天不撒尿，细菌大量繁殖，你就生病了。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8536BD"/>
    <w:rsid w:val="248536BD"/>
    <w:rsid w:val="31A410A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2018-06-08T13:58:00Z</dcterms:created>
  <dc:creator>ATI老哇的爪子007</dc:creator>
  <cp:lastModifiedBy>ATI老哇的爪子007</cp:lastModifiedBy>
  <dcterms:modified xsi:type="dcterms:W3CDTF">2018-06-08T13:59:02Z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