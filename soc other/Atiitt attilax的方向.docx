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attilax的方向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吐谈话题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衣品 发型 饰品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素描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擅长书法（著名书法家于右任曾称赞过他的字①），文章写得漂亮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00E6F"/>
    <w:rsid w:val="40000E6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2018-04-16T15:18:00Z</dcterms:created>
  <dc:creator>ATI老哇的爪子007</dc:creator>
  <cp:lastModifiedBy>ATI老哇的爪子007</cp:lastModifiedBy>
  <dcterms:modified xsi:type="dcterms:W3CDTF">2018-04-16T15:19:23Z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