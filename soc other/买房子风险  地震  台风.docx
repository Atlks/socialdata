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买房子风险  地震  台风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2" w:beforeAutospacing="0" w:after="0" w:afterAutospacing="0" w:line="288" w:lineRule="atLeast"/>
        <w:ind w:left="0" w:right="0" w:firstLine="0"/>
        <w:jc w:val="both"/>
        <w:rPr>
          <w:rFonts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2008年5月23日，银监会下发《关于做好四川汶川地震造成的银行业呆账贷款核销工作的紧急通知》，要求对于借款人因这次地震造成巨大损失且不能获得保险补偿，或者以保险赔偿、担保追偿后仍不能偿还的债务，应认定为呆账并及时予以核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所对于影响范围较广的自然灾害，可以参考汶川地震的做法来做。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很多房子损毁有保险偿还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目前很多商品房都会购买财产保险，在办理按揭贷款的时候银行一般都会要求业主购买保险，如果房子已经买了保险，那事情就简单了，房子损毁后直接由保险公司代偿，但具体也要看你投保的金额，如果投保金额不足以偿还贷款的，银行还是会追究额外的剩余贷款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136DE6"/>
    <w:rsid w:val="07136DE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2018-09-28T06:36:00Z</dcterms:created>
  <dc:creator>ATI老哇的爪子007</dc:creator>
  <cp:lastModifiedBy>ATI老哇的爪子007</cp:lastModifiedBy>
  <dcterms:modified xsi:type="dcterms:W3CDTF">2018-09-28T06:36:51Z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