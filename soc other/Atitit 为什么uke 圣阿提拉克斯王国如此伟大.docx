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为什么uke 圣阿提拉克斯王国如此伟大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解放奴隶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思想前卫 最求幸福快乐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疆域光大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博爱 无条件接受难民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 自由流动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545DA"/>
    <w:rsid w:val="12775211"/>
    <w:rsid w:val="1EEA1295"/>
    <w:rsid w:val="1F515ADC"/>
    <w:rsid w:val="22F83643"/>
    <w:rsid w:val="4F0221FA"/>
    <w:rsid w:val="5DE545DA"/>
    <w:rsid w:val="6D535020"/>
    <w:rsid w:val="7DFA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2018-07-02T13:18:00Z</dcterms:created>
  <dc:creator>ATI老哇的爪子007</dc:creator>
  <cp:lastModifiedBy>ATI老哇的爪子007</cp:lastModifiedBy>
  <dcterms:modified xsi:type="dcterms:W3CDTF">2018-07-02T13:31:29Z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