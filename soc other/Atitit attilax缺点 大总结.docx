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attilax缺点 大总结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需要减肥 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打呼噜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身体瘦弱有时候感冒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C33239"/>
    <w:rsid w:val="22C33239"/>
    <w:rsid w:val="26416F4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2018-09-08T18:25:00Z</dcterms:created>
  <dc:creator>ATI老哇的爪子007</dc:creator>
  <cp:lastModifiedBy>ATI老哇的爪子007</cp:lastModifiedBy>
  <dcterms:modified xsi:type="dcterms:W3CDTF">2018-09-08T18:26:35Z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