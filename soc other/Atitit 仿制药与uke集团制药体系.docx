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仿制药与uke集团制药体系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其实仿制药最早的始作俑者并不是印度，而是美国。1984年，美国有150种药品专利期到了，药厂觉得无利可图，于是不愿意将继续开发其后续版本。按当时法规，如果有其他厂家希望继续生产这些药品，必须要重新走一遍新药开发的流程，还要申请新的专利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正是在这样的大环境下，美国出台了著名的“哈茨·沃克曼法案”，同意新厂只需证明自己的药和原药化合物相同，药效一样，就可以生产，从此，就出现了所谓的“仿制药”。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于第一点。我们当然不是说要鼓励盗版，但是药这个东西十分特殊的一点在于，它直接关乎病人的生命。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印度为什么允许大量生产仿制药？就因为他们觉得在关系到公众生命健康的时候，专利权应该为此让步。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而且，全世界都有关于药品的强制许可规定，也就是在面临公众健康危机时，强制要求有专利的药企允许其他厂商生产相应的药品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生命高于一切。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在活着的基础上，我们才能去谈法律，谈专利。不然，都是扯淡。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“天价”药贵的另一个原因，就是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用户太少了。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以“格列卫”为例，适应症的发病率约为1/100000，也就说，全球也不过60万病人。考虑一半的人可能没有机会用到这个药，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潜在用户可能只有30万。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“格列卫”的研发成本50亿美元，粗略一算，每个病人要承担10余万美元的研发费用。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“世界上最昂贵的药”阿利泼金，人均花费120万美元一年，就是因为市场太小。这药只在欧盟被批准上市，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用户不到200人，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能不贵吗？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A49AE"/>
    <w:rsid w:val="25204079"/>
    <w:rsid w:val="38BA49AE"/>
    <w:rsid w:val="3EDD3EDE"/>
    <w:rsid w:val="491D1177"/>
    <w:rsid w:val="4A2D76AF"/>
    <w:rsid w:val="636D27A2"/>
    <w:rsid w:val="6D535020"/>
    <w:rsid w:val="7C26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2018-07-14T13:30:00Z</dcterms:created>
  <dc:creator>ATI老哇的爪子007</dc:creator>
  <cp:lastModifiedBy>ATI老哇的爪子007</cp:lastModifiedBy>
  <dcterms:modified xsi:type="dcterms:W3CDTF">2018-07-14T13:44:18Z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