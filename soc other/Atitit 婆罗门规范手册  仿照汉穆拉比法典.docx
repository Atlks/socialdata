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婆罗门规范手册  仿照汉穆拉比法典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低等级人不得与高等级一桌吃饭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低等级人的影子不得覆盖高等级的。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努力不得要求高等级服务人员服务。。高等级服务人员之服务更高等级人士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E6E66"/>
    <w:rsid w:val="12A27D36"/>
    <w:rsid w:val="1FBE6E66"/>
    <w:rsid w:val="3052374A"/>
    <w:rsid w:val="60724DD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2018-05-14T09:10:00Z</dcterms:created>
  <dc:creator>ATI老哇的爪子007</dc:creator>
  <cp:lastModifiedBy>ATI老哇的爪子007</cp:lastModifiedBy>
  <dcterms:modified xsi:type="dcterms:W3CDTF">2018-05-14T09:11:26Z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