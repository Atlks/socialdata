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个人常用软件集成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文档搜索引擎lucene_+luke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财务软件 excel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报表excel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 mindchart工具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爬虫spider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Todo与日程管理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  <w:shd w:val="clear" w:fill="FFFFFF"/>
        </w:rPr>
        <w:t>ERP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  <w:shd w:val="clear" w:fill="FFFFFF"/>
          <w:lang w:eastAsia="zh-CN"/>
        </w:rPr>
        <w:t>资产管理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  <w:shd w:val="clear" w:fill="FFFFFF"/>
          <w:lang w:val="en-US" w:eastAsia="zh-CN"/>
        </w:rPr>
        <w:t>excel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  <w:shd w:val="clear" w:fill="FFFFFF"/>
          <w:lang w:val="en-US" w:eastAsia="zh-CN"/>
        </w:rPr>
        <w:t>订单系统  excel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0E5B6A"/>
    <w:rsid w:val="0DA21275"/>
    <w:rsid w:val="16013EB2"/>
    <w:rsid w:val="1E933D29"/>
    <w:rsid w:val="3A457D60"/>
    <w:rsid w:val="3F4C4AE5"/>
    <w:rsid w:val="4C343358"/>
    <w:rsid w:val="4C94442D"/>
    <w:rsid w:val="54963005"/>
    <w:rsid w:val="58D1191F"/>
    <w:rsid w:val="5D0E7B30"/>
    <w:rsid w:val="5F0E5B6A"/>
    <w:rsid w:val="60AB7598"/>
    <w:rsid w:val="6A4E5C4B"/>
    <w:rsid w:val="6D535020"/>
    <w:rsid w:val="74911954"/>
    <w:rsid w:val="765E03A7"/>
    <w:rsid w:val="7853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2018-05-26T13:14:00Z</dcterms:created>
  <dc:creator>ATI老哇的爪子007</dc:creator>
  <cp:lastModifiedBy>ATI老哇的爪子007</cp:lastModifiedBy>
  <dcterms:modified xsi:type="dcterms:W3CDTF">2018-05-26T13:19:27Z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