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</w:rPr>
        <w:t>表示地盘占领的方式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刷存在感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小广告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撒尿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抓痕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巡逻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榨街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95173"/>
    <w:rsid w:val="12625116"/>
    <w:rsid w:val="15C95173"/>
    <w:rsid w:val="3FBB4C1F"/>
    <w:rsid w:val="6D535020"/>
    <w:rsid w:val="762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2018-07-18T21:54:00Z</dcterms:created>
  <dc:creator>ATI老哇的爪子007</dc:creator>
  <cp:lastModifiedBy>ATI老哇的爪子007</cp:lastModifiedBy>
  <dcterms:modified xsi:type="dcterms:W3CDTF">2018-07-18T21:55:06Z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