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经营理念与目标总结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建立领先于集大成者的企业文化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文化成果 集合与创造出伟大的文献经典，推动历史进程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不只是随波逐流 ，还要做历史的伟大推动者</w:t>
      </w:r>
      <w:bookmarkStart w:id="0" w:name="_GoBack"/>
      <w:bookmarkEnd w:id="0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人的成果 努力集合全球所有人员，追求把所有人纳入组织体系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物的成果 建立无所不在的遍布全球的网点体系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打造万年一系的组织集团，持久生命力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加强组织凝聚力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419DB4"/>
    <w:multiLevelType w:val="multilevel"/>
    <w:tmpl w:val="EF419DB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8A2E20"/>
    <w:rsid w:val="04C32D9A"/>
    <w:rsid w:val="0A92348F"/>
    <w:rsid w:val="0D880D56"/>
    <w:rsid w:val="140C01DC"/>
    <w:rsid w:val="17B377D3"/>
    <w:rsid w:val="189A028E"/>
    <w:rsid w:val="198A2E20"/>
    <w:rsid w:val="1AB51642"/>
    <w:rsid w:val="20B83B19"/>
    <w:rsid w:val="221161EB"/>
    <w:rsid w:val="2C197CE9"/>
    <w:rsid w:val="30033770"/>
    <w:rsid w:val="301F4B44"/>
    <w:rsid w:val="3E033ABF"/>
    <w:rsid w:val="3E5B489D"/>
    <w:rsid w:val="52B73B48"/>
    <w:rsid w:val="566C7AB6"/>
    <w:rsid w:val="582B0A00"/>
    <w:rsid w:val="5BCD1AAF"/>
    <w:rsid w:val="66083D9B"/>
    <w:rsid w:val="664440BD"/>
    <w:rsid w:val="67711E91"/>
    <w:rsid w:val="6B2B0287"/>
    <w:rsid w:val="6D535020"/>
    <w:rsid w:val="764051D0"/>
    <w:rsid w:val="768D069E"/>
    <w:rsid w:val="773B06E3"/>
    <w:rsid w:val="7DF9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2018-06-27T11:37:00Z</dcterms:created>
  <dc:creator>ATI老哇的爪子007</dc:creator>
  <cp:lastModifiedBy>ATI老哇的爪子007</cp:lastModifiedBy>
  <dcterms:modified xsi:type="dcterms:W3CDTF">2018-06-27T11:57:29Z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