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attilax方向补充s9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Jyosi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Peisyon 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 mana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24416"/>
    <w:rsid w:val="3EE24416"/>
    <w:rsid w:val="683A55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2018-09-30T07:06:00Z</dcterms:created>
  <dc:creator>ATI老哇的爪子007</dc:creator>
  <cp:lastModifiedBy>ATI老哇的爪子007</cp:lastModifiedBy>
  <dcterms:modified xsi:type="dcterms:W3CDTF">2018-09-30T07:17:34Z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