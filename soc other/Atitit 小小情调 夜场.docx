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小小情调 夜场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业余骚扰 套路哥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t xml:space="preserve"> </w:t>
      </w:r>
      <w:r>
        <w:t>摩擦</w:t>
      </w:r>
    </w:p>
    <w:p/>
    <w:p>
      <w:pPr>
        <w:rPr>
          <w:rFonts w:hint="eastAsia" w:eastAsia="微软雅黑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窥淫癖，而恋物癖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  苦苦是什么夜色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淫荡姿势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盖章  穿刺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滴水 水刑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女体盛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小脚丫</w:t>
      </w:r>
    </w:p>
    <w:p>
      <w:pPr>
        <w:pStyle w:val="2"/>
        <w:rPr>
          <w:rFonts w:hint="eastAsia"/>
          <w:lang w:val="en-US" w:eastAsia="zh-CN"/>
        </w:rPr>
      </w:pPr>
      <w:bookmarkStart w:id="0" w:name="_Toc2539"/>
      <w:r>
        <w:rPr>
          <w:rFonts w:hint="eastAsia"/>
          <w:lang w:val="en-US" w:eastAsia="zh-CN"/>
        </w:rPr>
        <w:t>吃饭 拍照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舔头发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甜脸蛋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让她手摸 喷射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剪下毛发 头发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小袜子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辫，他见我没理他直接伸手揪我的小辫子！！我回头生气的看他！ 他看到我这样松了手说“抱歉，你太可爱了，没忍住”我去你妈的可爱！！ “妹妹你好可爱，大学城哪个学校的，加个微信呗，哥哥给你发红包” “不用，谢谢” “真的不可以给个微信嘛？我给你发红包，大红包！” “不要，谢谢” “我不对你干什么！就只想给你发红包而已” “不要，谢谢” “大红包哟！” “不要” “你不怕，我不会对你干什么！发完红包你把我删了都行！我就单纯的想给你发红包” “你可以给我现钱。” “可以啊小妹妹，给你现钱你给我一只袜子行不？” “给个屁给，自己回家找你妈要去”并没有这样说。。因为我怂。。实际上我说的还是“拒绝” 然后他居然真的掏出钱包，一副要给我钱的样子！ 我感觉大事不好！拉着朋友冲进了一家美容院！变态c没能跟进来，我透过玻璃看到他还在走来走去。。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可视化 观赏性较强的刑法 与羞辱刑 情调类 v2 s66.docx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DE2DFF"/>
    <w:multiLevelType w:val="multilevel"/>
    <w:tmpl w:val="F3DE2DF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A6C21"/>
    <w:rsid w:val="073756FF"/>
    <w:rsid w:val="078F5765"/>
    <w:rsid w:val="0E086143"/>
    <w:rsid w:val="17842DB1"/>
    <w:rsid w:val="233A6C21"/>
    <w:rsid w:val="356C75EC"/>
    <w:rsid w:val="367962BA"/>
    <w:rsid w:val="3EF31CF2"/>
    <w:rsid w:val="45C037EF"/>
    <w:rsid w:val="56902BC2"/>
    <w:rsid w:val="5AA420F3"/>
    <w:rsid w:val="5EF85B4E"/>
    <w:rsid w:val="6D535020"/>
    <w:rsid w:val="6DAD2CFF"/>
    <w:rsid w:val="71E96C68"/>
    <w:rsid w:val="751C44D1"/>
    <w:rsid w:val="782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2018-06-18T12:18:00Z</dcterms:created>
  <dc:creator>ATI老哇的爪子007</dc:creator>
  <cp:lastModifiedBy>ATI老哇的爪子007</cp:lastModifiedBy>
  <dcterms:modified xsi:type="dcterms:W3CDTF">2018-06-18T12:46:17Z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