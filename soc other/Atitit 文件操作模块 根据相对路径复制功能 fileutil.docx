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Atitit 文件操作模块 根据相对路径复制功能 fileutil</w:t>
      </w:r>
    </w:p>
    <w:p/>
    <w:p>
      <w:r>
        <w:rPr>
          <w:rFonts w:hint="eastAsia"/>
        </w:rPr>
        <w:t>/atiplat_img/src/com/attilax/io/FileUtil.java</w:t>
      </w:r>
      <w:bookmarkStart w:id="0" w:name="_GoBack"/>
      <w:bookmarkEnd w:id="0"/>
    </w:p>
    <w:p/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static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getRltFilename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f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oriDir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rltFilename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80FF80"/>
          <w:sz w:val="24"/>
        </w:rPr>
        <w:t>f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substring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oriDir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length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C78D9B"/>
          <w:sz w:val="24"/>
        </w:rPr>
        <w:t>1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rltFilename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  <w:u w:val="single"/>
        </w:rPr>
        <w:t>attilax</w:t>
      </w:r>
      <w:r>
        <w:rPr>
          <w:rFonts w:hint="eastAsia" w:ascii="Consolas" w:hAnsi="Consolas" w:eastAsia="Consolas"/>
          <w:color w:val="7D8C93"/>
          <w:sz w:val="24"/>
        </w:rPr>
        <w:t xml:space="preserve">    2016楠烇拷9閺堬拷28閺冿拷  娑撳宕�5:38:58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 * </w:t>
      </w:r>
      <w:r>
        <w:rPr>
          <w:rFonts w:hint="eastAsia" w:ascii="Consolas" w:hAnsi="Consolas" w:eastAsia="Consolas"/>
          <w:b/>
          <w:color w:val="A082BD"/>
          <w:sz w:val="24"/>
        </w:rPr>
        <w:t>@param</w:t>
      </w:r>
      <w:r>
        <w:rPr>
          <w:rFonts w:hint="eastAsia" w:ascii="Consolas" w:hAnsi="Consolas" w:eastAsia="Consolas"/>
          <w:color w:val="7D8C93"/>
          <w:sz w:val="24"/>
        </w:rPr>
        <w:t xml:space="preserve"> 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 * </w:t>
      </w:r>
      <w:r>
        <w:rPr>
          <w:rFonts w:hint="eastAsia" w:ascii="Consolas" w:hAnsi="Consolas" w:eastAsia="Consolas"/>
          <w:b/>
          <w:color w:val="A082BD"/>
          <w:sz w:val="24"/>
        </w:rPr>
        <w:t>@param</w:t>
      </w:r>
      <w:r>
        <w:rPr>
          <w:rFonts w:hint="eastAsia" w:ascii="Consolas" w:hAnsi="Consolas" w:eastAsia="Consolas"/>
          <w:color w:val="7D8C93"/>
          <w:sz w:val="24"/>
        </w:rPr>
        <w:t xml:space="preserve"> targetDir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 * </w:t>
      </w:r>
      <w:r>
        <w:rPr>
          <w:rFonts w:hint="eastAsia" w:ascii="Consolas" w:hAnsi="Consolas" w:eastAsia="Consolas"/>
          <w:b/>
          <w:color w:val="A082BD"/>
          <w:sz w:val="24"/>
        </w:rPr>
        <w:t>@param</w:t>
      </w:r>
      <w:r>
        <w:rPr>
          <w:rFonts w:hint="eastAsia" w:ascii="Consolas" w:hAnsi="Consolas" w:eastAsia="Consolas"/>
          <w:color w:val="7D8C93"/>
          <w:sz w:val="24"/>
        </w:rPr>
        <w:t xml:space="preserve"> oriDir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static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void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copy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f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targetDir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oriDir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//   </w:t>
      </w:r>
      <w:r>
        <w:rPr>
          <w:rFonts w:hint="eastAsia" w:ascii="Consolas" w:hAnsi="Consolas" w:eastAsia="Consolas"/>
          <w:color w:val="7D8C93"/>
          <w:sz w:val="24"/>
          <w:u w:val="single"/>
        </w:rPr>
        <w:t>int</w:t>
      </w:r>
      <w:r>
        <w:rPr>
          <w:rFonts w:hint="eastAsia" w:ascii="Consolas" w:hAnsi="Consolas" w:eastAsia="Consolas"/>
          <w:color w:val="7D8C93"/>
          <w:sz w:val="24"/>
        </w:rPr>
        <w:t xml:space="preserve"> </w:t>
      </w:r>
      <w:r>
        <w:rPr>
          <w:rFonts w:hint="eastAsia" w:ascii="Consolas" w:hAnsi="Consolas" w:eastAsia="Consolas"/>
          <w:color w:val="7D8C93"/>
          <w:sz w:val="24"/>
          <w:u w:val="single"/>
        </w:rPr>
        <w:t>splt</w:t>
      </w:r>
      <w:r>
        <w:rPr>
          <w:rFonts w:hint="eastAsia" w:ascii="Consolas" w:hAnsi="Consolas" w:eastAsia="Consolas"/>
          <w:color w:val="7D8C93"/>
          <w:sz w:val="24"/>
        </w:rPr>
        <w:t>=f.indexOf(oriDir);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FF80"/>
          <w:sz w:val="24"/>
        </w:rPr>
        <w:t>f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80FF80"/>
          <w:sz w:val="24"/>
        </w:rPr>
        <w:t>f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trim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rltFilename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80FF80"/>
          <w:sz w:val="24"/>
        </w:rPr>
        <w:t>f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substring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oriDir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length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C78D9B"/>
          <w:sz w:val="24"/>
        </w:rPr>
        <w:t>1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newname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80FF80"/>
          <w:sz w:val="24"/>
        </w:rPr>
        <w:t>targetDir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808080"/>
          <w:sz w:val="24"/>
        </w:rPr>
        <w:t>File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separator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FFFF80"/>
          <w:sz w:val="24"/>
        </w:rPr>
        <w:t>rltFilename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b/>
          <w:color w:val="FF8000"/>
          <w:sz w:val="24"/>
        </w:rPr>
        <w:t>try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FileUtils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copyFile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File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f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File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newname</w:t>
      </w:r>
      <w:r>
        <w:rPr>
          <w:rFonts w:hint="eastAsia" w:ascii="Consolas" w:hAnsi="Consolas" w:eastAsia="Consolas"/>
          <w:color w:val="CCCCCC"/>
          <w:sz w:val="24"/>
        </w:rPr>
        <w:t>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catch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IOException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throw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RuntimeException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E3432E1"/>
    <w:rsid w:val="68D675D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2018-03-27T01:49:00Z</dcterms:created>
  <dc:creator>ATI老哇的爪子007</dc:creator>
  <cp:lastModifiedBy>ATI老哇的爪子007</cp:lastModifiedBy>
  <dcterms:modified xsi:type="dcterms:W3CDTF">2018-03-27T01:50:47Z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