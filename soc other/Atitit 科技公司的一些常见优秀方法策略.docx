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科技公司的一些常见优秀方法策略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企业研究院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健身房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办公室零食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自然装修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多屏大屏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内部搜索引擎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版权归作者所有，任何形式转载请联系作者。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作者：新民说iHuman（来自豆瓣）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来源：https://www.douban.com/note/669792293/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谷歌的开放式办公空间也成了尼基尔‧萨瓦尔的研究对象之一，为此，他走访了谷歌公司，并写下了自己的体验，“从外面看进来，这里不过是另一个典型的阳光格子间，而当你走进之后，却发现这里的一切可谓是真真正正的‘校园’啊。”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谷歌、互联网时代与自由职业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我去北加州参观谷歌公司的办公室时，类似的感受又出现了。像谷歌公司这样的园区办公室将我们的所有生活都纳入一个区域。在谷歌，你不仅可以享受到全天的免费食物和随时可去的健身房，还能获得日托服务、园区内医疗及牙科服务，还能在阻力泳池里游上一圈，更换汽车机油什么的。如果出于对都市生活的热爱，你没有住在位于加州山景城的主园区，那么旧金山有好多站点供你乘坐谷歌公司的大巴往返于市区和园区，在大巴上就可以开始一日的工作。（事实上，谷歌公司大巴站点附近的房价及租金飞涨，看来公司大楼的影响力早已越过这玻璃与混凝土的边界了。）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看了谷歌的工作环境，简直让人天天都想上班了呢.html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B4E03"/>
    <w:rsid w:val="0179684F"/>
    <w:rsid w:val="01886417"/>
    <w:rsid w:val="05327C20"/>
    <w:rsid w:val="096C332B"/>
    <w:rsid w:val="121B4E03"/>
    <w:rsid w:val="196F57A7"/>
    <w:rsid w:val="255030C0"/>
    <w:rsid w:val="282F50B5"/>
    <w:rsid w:val="35356602"/>
    <w:rsid w:val="40210791"/>
    <w:rsid w:val="43A55DE6"/>
    <w:rsid w:val="472C16F8"/>
    <w:rsid w:val="53B144F9"/>
    <w:rsid w:val="5A883E9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2018-06-28T09:44:00Z</dcterms:created>
  <dc:creator>ATI老哇的爪子007</dc:creator>
  <cp:lastModifiedBy>ATI老哇的爪子007</cp:lastModifiedBy>
  <dcterms:modified xsi:type="dcterms:W3CDTF">2018-06-28T11:44:13Z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