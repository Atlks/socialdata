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筋脉曲张  静脉曲张  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1、 此病有遗传倾向，有静脉曲张家族史，一般在30岁左右发病，因此在儿童和青少年时期应勤于运动，增强体质，有助于防治。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2、 肥胖的人应该减肥，肥胖虽不是直接原因，但过重的分量压在腿上可能会造成腿部静脉回流不畅，使静脉扩张加重。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3、 长期从事重体力劳动和长期站立工作的人。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4、 妇女经期和孕期等特殊时期要给腿部特殊的关照，多休息，要经常按摩腿部，帮助血液循环，避免静脉曲张。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5、 戒烟，因吸烟能使血液粘滞度改变，血液变粘稠，易淤积。口服避孕药也有类似作用，应尽力少服用。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6、 抬高腿部和穿弹力袜：抬高双腿使体位改变，帮助静脉血液回流，有利于腿部的静脉压力的降低，防止静脉曲张的形成。弹力袜要选择弹性较高的袜子（医用），在每日下床之前，将双腿举高慢慢套入。弹力袜的压力能改善且防止下肢静脉曲张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7、每天坚持一定时间的行走，多项研究已经证明，走路是预防静脉曲张最好的运动。每完成一次行走，足底就会像泵一样将血液倒流回去，从而防止血液倒流的压力。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473FD1"/>
    <w:rsid w:val="58473FD1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2018-07-18T20:47:00Z</dcterms:created>
  <dc:creator>ATI老哇的爪子007</dc:creator>
  <cp:lastModifiedBy>ATI老哇的爪子007</cp:lastModifiedBy>
  <dcterms:modified xsi:type="dcterms:W3CDTF">2018-07-18T20:47:34Z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