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attilax职责与头街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顶级技术作家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大师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"https://baike.so.com/doc/24259585-25363102.html" \t "https://baike.so.com/doc/_blank"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Charles Petzold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是Windows编程界一位大师,世界顶级技术作家。1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程序设计首席技术作家的地位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278B7"/>
    <w:rsid w:val="256278B7"/>
    <w:rsid w:val="4A1A386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2018-06-06T21:22:00Z</dcterms:created>
  <dc:creator>ATI老哇的爪子007</dc:creator>
  <cp:lastModifiedBy>ATI老哇的爪子007</cp:lastModifiedBy>
  <dcterms:modified xsi:type="dcterms:W3CDTF">2018-06-06T21:23:44Z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