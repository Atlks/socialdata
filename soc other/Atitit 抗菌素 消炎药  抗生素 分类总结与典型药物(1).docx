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抗菌素 消炎药  抗生素 分类总结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62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_Toc3542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青霉素类</w:t>
          </w:r>
          <w:r>
            <w:tab/>
          </w:r>
          <w:r>
            <w:fldChar w:fldCharType="begin"/>
          </w:r>
          <w:r>
            <w:instrText xml:space="preserve"> PAGEREF _Toc30761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头孢类</w:t>
          </w:r>
          <w:r>
            <w:tab/>
          </w:r>
          <w:r>
            <w:fldChar w:fldCharType="begin"/>
          </w:r>
          <w:r>
            <w:instrText xml:space="preserve"> PAGEREF _Toc10327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</w:rPr>
            <w:t>3、其他β-内酰胺类，例如美罗培南等等；</w:t>
          </w:r>
          <w:r>
            <w:tab/>
          </w:r>
          <w:r>
            <w:fldChar w:fldCharType="begin"/>
          </w:r>
          <w:r>
            <w:instrText xml:space="preserve"> PAGEREF _Toc6474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氨基糖苷类</w:t>
          </w:r>
          <w:r>
            <w:rPr>
              <w:rFonts w:hint="eastAsia"/>
            </w:rPr>
            <w:t>，例如链霉素、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庆大霉素</w:t>
          </w:r>
          <w:r>
            <w:rPr>
              <w:rFonts w:hint="eastAsia"/>
            </w:rPr>
            <w:t>等等</w:t>
          </w:r>
          <w:r>
            <w:tab/>
          </w:r>
          <w:r>
            <w:fldChar w:fldCharType="begin"/>
          </w:r>
          <w:r>
            <w:instrText xml:space="preserve"> PAGEREF _Toc5422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大环内酯类</w:t>
          </w:r>
          <w:r>
            <w:rPr>
              <w:rFonts w:hint="eastAsia"/>
            </w:rPr>
            <w:t>，例如红霉素、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乙酰螺旋霉素</w:t>
          </w:r>
          <w:r>
            <w:rPr>
              <w:rFonts w:hint="eastAsia"/>
            </w:rPr>
            <w:t>等等；</w:t>
          </w:r>
          <w:r>
            <w:tab/>
          </w:r>
          <w:r>
            <w:fldChar w:fldCharType="begin"/>
          </w:r>
          <w:r>
            <w:instrText xml:space="preserve"> PAGEREF _Toc31669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6、磺胺类，例如磺胺甲基异唑、呋喃唑酮等等；</w:t>
          </w:r>
          <w:r>
            <w:tab/>
          </w:r>
          <w:r>
            <w:fldChar w:fldCharType="begin"/>
          </w:r>
          <w:r>
            <w:instrText xml:space="preserve"> PAGEREF _Toc9783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7、喹诺酮类，例如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诺氟沙星</w:t>
          </w:r>
          <w:r>
            <w:rPr>
              <w:rFonts w:hint="eastAsia"/>
            </w:rPr>
            <w:t>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环丙沙星</w:t>
          </w:r>
          <w:r>
            <w:rPr>
              <w:rFonts w:hint="eastAsia"/>
            </w:rPr>
            <w:t>等等；</w:t>
          </w:r>
          <w:r>
            <w:tab/>
          </w:r>
          <w:r>
            <w:fldChar w:fldCharType="begin"/>
          </w:r>
          <w:r>
            <w:instrText xml:space="preserve"> PAGEREF _Toc1633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8、其他类抗生素，例如氯洁霉素（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克林霉素</w:t>
          </w:r>
          <w:r>
            <w:rPr>
              <w:rFonts w:hint="eastAsia"/>
            </w:rPr>
            <w:t>）、万古霉素、甲硝唑等等；</w:t>
          </w:r>
          <w:r>
            <w:tab/>
          </w:r>
          <w:r>
            <w:fldChar w:fldCharType="begin"/>
          </w:r>
          <w:r>
            <w:instrText xml:space="preserve"> PAGEREF _Toc6407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9、抗真菌药，例如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硝酸咪康唑</w:t>
          </w:r>
          <w:r>
            <w:rPr>
              <w:rFonts w:hint="eastAsia"/>
            </w:rPr>
            <w:t>（达克宁霜、栓）、氟康唑等等；</w:t>
          </w:r>
          <w:r>
            <w:tab/>
          </w:r>
          <w:r>
            <w:fldChar w:fldCharType="begin"/>
          </w:r>
          <w:r>
            <w:instrText xml:space="preserve"> PAGEREF _Toc4378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</w:rPr>
            <w:t>10、抗病毒药，例如吗啉呱（病毒灵）、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利巴韦林</w:t>
          </w:r>
          <w:r>
            <w:rPr>
              <w:rFonts w:hint="eastAsia"/>
            </w:rPr>
            <w:t>（病毒唑）等等；</w:t>
          </w:r>
          <w:r>
            <w:tab/>
          </w:r>
          <w:r>
            <w:fldChar w:fldCharType="begin"/>
          </w:r>
          <w:r>
            <w:instrText xml:space="preserve"> PAGEREF _Toc31873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/>
            </w:rPr>
            <w:t>11、其他抗感染药物，例如利福平、异烟肼、乙胺丁醇等等。</w:t>
          </w:r>
          <w:r>
            <w:tab/>
          </w:r>
          <w:r>
            <w:fldChar w:fldCharType="begin"/>
          </w:r>
          <w:r>
            <w:instrText xml:space="preserve"> PAGEREF _Toc21594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ab/>
          </w:r>
          <w:r>
            <w:fldChar w:fldCharType="begin"/>
          </w:r>
          <w:r>
            <w:instrText xml:space="preserve"> PAGEREF _Toc32724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比较</w:t>
          </w:r>
          <w:r>
            <w:tab/>
          </w:r>
          <w:r>
            <w:fldChar w:fldCharType="begin"/>
          </w:r>
          <w:r>
            <w:instrText xml:space="preserve"> PAGEREF _Toc8393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青霉素类药物，其对细菌杀伤能力一般比头孢类抗生素差一点；</w:t>
          </w:r>
          <w:r>
            <w:tab/>
          </w:r>
          <w:r>
            <w:fldChar w:fldCharType="begin"/>
          </w:r>
          <w:r>
            <w:instrText xml:space="preserve"> PAGEREF _Toc24176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</w:rPr>
            <w:t>头孢比阿莫西林安全得多,过敏反应少</w:t>
          </w:r>
          <w:r>
            <w:tab/>
          </w:r>
          <w:r>
            <w:fldChar w:fldCharType="begin"/>
          </w:r>
          <w:r>
            <w:instrText xml:space="preserve"> PAGEREF _Toc25559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头孢菌素与青霉素相比具有抗菌谱较广，耐青霉素酶，疗效高、毒性低，过敏反应少等优点</w:t>
          </w:r>
          <w:r>
            <w:tab/>
          </w:r>
          <w:r>
            <w:fldChar w:fldCharType="begin"/>
          </w:r>
          <w:r>
            <w:instrText xml:space="preserve"> PAGEREF _Toc30914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7" w:name="_GoBack"/>
          <w:bookmarkEnd w:id="17"/>
        </w:p>
      </w:sdtContent>
    </w:sdt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3542"/>
      <w:r>
        <w:rPr>
          <w:rFonts w:hint="eastAsia"/>
          <w:lang w:val="en-US" w:eastAsia="zh-CN"/>
        </w:rPr>
        <w:t>分类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1" w:name="_Toc30761"/>
      <w:r>
        <w:rPr>
          <w:rFonts w:hint="eastAsia"/>
          <w:lang w:val="en-US" w:eastAsia="zh-CN"/>
        </w:rPr>
        <w:t>青霉素类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2" w:name="_Toc10327"/>
      <w:r>
        <w:rPr>
          <w:rFonts w:hint="eastAsia"/>
          <w:lang w:val="en-US" w:eastAsia="zh-CN"/>
        </w:rPr>
        <w:t>头孢类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。头孢类药物可分布于身体各个部位，因此各个组织器官发生了感染，只要致病菌对头孢敏感都可以选用它。它是一种杀菌剂，浓度足够的话可以.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3" w:name="_Toc6474"/>
      <w:r>
        <w:rPr>
          <w:rFonts w:hint="eastAsia"/>
        </w:rPr>
        <w:t>3、其他β-内酰胺类，例如美罗培南等等；</w:t>
      </w:r>
      <w:bookmarkEnd w:id="3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4" w:name="_Toc5422"/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"https://www.baidu.com/s?wd=%E6%B0%A8%E5%9F%BA%E7%B3%96%E8%8B%B7%E7%B1%BB&amp;tn=SE_PcZhidaonwhc_ngpagmjz&amp;rsv_dl=gh_pc_zhidao"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氨基糖苷类</w:t>
      </w:r>
      <w:r>
        <w:rPr>
          <w:rFonts w:hint="eastAsia"/>
        </w:rPr>
        <w:fldChar w:fldCharType="end"/>
      </w:r>
      <w:r>
        <w:rPr>
          <w:rFonts w:hint="eastAsia"/>
        </w:rPr>
        <w:t>，例如链霉素、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"https://www.baidu.com/s?wd=%E5%BA%86%E5%A4%A7%E9%9C%89%E7%B4%A0&amp;tn=SE_PcZhidaonwhc_ngpagmjz&amp;rsv_dl=gh_pc_zhidao"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庆大霉素</w:t>
      </w:r>
      <w:r>
        <w:rPr>
          <w:rFonts w:hint="eastAsia"/>
        </w:rPr>
        <w:fldChar w:fldCharType="end"/>
      </w:r>
      <w:r>
        <w:rPr>
          <w:rFonts w:hint="eastAsia"/>
        </w:rPr>
        <w:t>等等</w:t>
      </w:r>
      <w:bookmarkEnd w:id="4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5" w:name="_Toc3166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"https://www.baidu.com/s?wd=%E5%A4%A7%E7%8E%AF%E5%86%85%E9%85%AF%E7%B1%BB&amp;tn=SE_PcZhidaonwhc_ngpagmjz&amp;rsv_dl=gh_pc_zhidao"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大环内酯类</w:t>
      </w:r>
      <w:r>
        <w:rPr>
          <w:rFonts w:hint="eastAsia"/>
        </w:rPr>
        <w:fldChar w:fldCharType="end"/>
      </w:r>
      <w:r>
        <w:rPr>
          <w:rFonts w:hint="eastAsia"/>
        </w:rPr>
        <w:t>，例如红霉素、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"https://www.baidu.com/s?wd=%E4%B9%99%E9%85%B0%E8%9E%BA%E6%97%8B%E9%9C%89%E7%B4%A0&amp;tn=SE_PcZhidaonwhc_ngpagmjz&amp;rsv_dl=gh_pc_zhidao"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乙酰螺旋霉素</w:t>
      </w:r>
      <w:r>
        <w:rPr>
          <w:rFonts w:hint="eastAsia"/>
        </w:rPr>
        <w:fldChar w:fldCharType="end"/>
      </w:r>
      <w:r>
        <w:rPr>
          <w:rFonts w:hint="eastAsia"/>
        </w:rPr>
        <w:t>等等；</w:t>
      </w:r>
      <w:bookmarkEnd w:id="5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6" w:name="_Toc9783"/>
      <w:r>
        <w:rPr>
          <w:rFonts w:hint="eastAsia"/>
        </w:rPr>
        <w:t>6、磺胺类，例如磺胺甲基异唑、呋喃唑酮等等；</w:t>
      </w:r>
      <w:bookmarkEnd w:id="6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7" w:name="_Toc1633"/>
      <w:r>
        <w:rPr>
          <w:rFonts w:hint="eastAsia"/>
        </w:rPr>
        <w:t>7、喹诺酮类，例如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"https://www.baidu.com/s?wd=%E8%AF%BA%E6%B0%9F%E6%B2%99%E6%98%9F&amp;tn=SE_PcZhidaonwhc_ngpagmjz&amp;rsv_dl=gh_pc_zhidao"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诺氟沙星</w:t>
      </w:r>
      <w:r>
        <w:rPr>
          <w:rFonts w:hint="eastAsia"/>
        </w:rPr>
        <w:fldChar w:fldCharType="end"/>
      </w:r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"https://www.baidu.com/s?wd=%E7%8E%AF%E4%B8%99%E6%B2%99%E6%98%9F&amp;tn=SE_PcZhidaonwhc_ngpagmjz&amp;rsv_dl=gh_pc_zhidao"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环丙沙星</w:t>
      </w:r>
      <w:r>
        <w:rPr>
          <w:rFonts w:hint="eastAsia"/>
        </w:rPr>
        <w:fldChar w:fldCharType="end"/>
      </w:r>
      <w:r>
        <w:rPr>
          <w:rFonts w:hint="eastAsia"/>
        </w:rPr>
        <w:t>等等；</w:t>
      </w:r>
      <w:bookmarkEnd w:id="7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8" w:name="_Toc6407"/>
      <w:r>
        <w:rPr>
          <w:rFonts w:hint="eastAsia"/>
        </w:rPr>
        <w:t>8、其他类抗生素，例如氯洁霉素（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"https://www.baidu.com/s?wd=%E5%85%8B%E6%9E%97%E9%9C%89%E7%B4%A0&amp;tn=SE_PcZhidaonwhc_ngpagmjz&amp;rsv_dl=gh_pc_zhidao"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克林霉素</w:t>
      </w:r>
      <w:r>
        <w:rPr>
          <w:rFonts w:hint="eastAsia"/>
        </w:rPr>
        <w:fldChar w:fldCharType="end"/>
      </w:r>
      <w:r>
        <w:rPr>
          <w:rFonts w:hint="eastAsia"/>
        </w:rPr>
        <w:t>）、万古霉素、甲硝唑等等；</w:t>
      </w:r>
      <w:bookmarkEnd w:id="8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9" w:name="_Toc4378"/>
      <w:r>
        <w:rPr>
          <w:rFonts w:hint="eastAsia"/>
        </w:rPr>
        <w:t>9、抗真菌药，例如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"https://www.baidu.com/s?wd=%E7%A1%9D%E9%85%B8%E5%92%AA%E5%BA%B7%E5%94%91&amp;tn=SE_PcZhidaonwhc_ngpagmjz&amp;rsv_dl=gh_pc_zhidao"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硝酸咪康唑</w:t>
      </w:r>
      <w:r>
        <w:rPr>
          <w:rFonts w:hint="eastAsia"/>
        </w:rPr>
        <w:fldChar w:fldCharType="end"/>
      </w:r>
      <w:r>
        <w:rPr>
          <w:rFonts w:hint="eastAsia"/>
        </w:rPr>
        <w:t>（达克宁霜、栓）、氟康唑等等；</w:t>
      </w:r>
      <w:bookmarkEnd w:id="9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10" w:name="_Toc31873"/>
      <w:r>
        <w:rPr>
          <w:rFonts w:hint="eastAsia"/>
        </w:rPr>
        <w:t>10、抗病毒药，例如吗啉呱（病毒灵）、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"https://www.baidu.com/s?wd=%E5%88%A9%E5%B7%B4%E9%9F%A6%E6%9E%97&amp;tn=SE_PcZhidaonwhc_ngpagmjz&amp;rsv_dl=gh_pc_zhidao"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利巴韦林</w:t>
      </w:r>
      <w:r>
        <w:rPr>
          <w:rFonts w:hint="eastAsia"/>
        </w:rPr>
        <w:fldChar w:fldCharType="end"/>
      </w:r>
      <w:r>
        <w:rPr>
          <w:rFonts w:hint="eastAsia"/>
        </w:rPr>
        <w:t>（病毒唑）等等；</w:t>
      </w:r>
      <w:bookmarkEnd w:id="10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11" w:name="_Toc21594"/>
      <w:r>
        <w:rPr>
          <w:rFonts w:hint="eastAsia"/>
        </w:rPr>
        <w:t>11、其他抗感染药物，例如利福平、异烟肼、乙胺丁醇等等。</w:t>
      </w:r>
      <w:bookmarkEnd w:id="11"/>
    </w:p>
    <w:p>
      <w:pPr>
        <w:pStyle w:val="3"/>
        <w:rPr>
          <w:rFonts w:hint="eastAsia"/>
        </w:rPr>
      </w:pPr>
      <w:bookmarkStart w:id="12" w:name="_Toc32724"/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8393"/>
      <w:r>
        <w:rPr>
          <w:rFonts w:hint="eastAsia"/>
          <w:lang w:val="en-US" w:eastAsia="zh-CN"/>
        </w:rPr>
        <w:t>比较</w:t>
      </w:r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阿莫西林属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14" w:name="_Toc24176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青霉素类药物，其对细菌杀伤能力一般比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"https://www.baidu.com/s?wd=%E5%A4%B4%E5%AD%A2%E7%B1%BB%E6%8A%97%E7%94%9F%E7%B4%A0&amp;tn=SE_PcZhidaonwhc_ngpagmjz&amp;rsv_dl=gh_pc_zhidao"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头孢类抗生素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差一点；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5559"/>
      <w:r>
        <w:rPr>
          <w:rFonts w:hint="eastAsia"/>
        </w:rPr>
        <w:t>头孢比阿莫西林安全得多,过敏反应少</w:t>
      </w:r>
      <w:bookmarkEnd w:id="15"/>
    </w:p>
    <w:p>
      <w:pPr>
        <w:pStyle w:val="3"/>
        <w:rPr>
          <w:rFonts w:hint="eastAsia"/>
        </w:rPr>
      </w:pPr>
      <w:bookmarkStart w:id="16" w:name="_Toc30914"/>
      <w:r>
        <w:rPr>
          <w:rFonts w:hint="eastAsia"/>
        </w:rPr>
        <w:t>头孢菌素与青霉素相比具有抗菌谱较广，耐青霉素酶，疗效高、毒性低，过敏反应少等优点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阿莫西林和头孢类药有什么区别_百度知道.html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8D4B35"/>
    <w:multiLevelType w:val="singleLevel"/>
    <w:tmpl w:val="C98D4B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5140A1"/>
    <w:multiLevelType w:val="multilevel"/>
    <w:tmpl w:val="365140A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3220B"/>
    <w:rsid w:val="005A2A70"/>
    <w:rsid w:val="00C506E5"/>
    <w:rsid w:val="00EC15C3"/>
    <w:rsid w:val="0D661574"/>
    <w:rsid w:val="1143220B"/>
    <w:rsid w:val="130C4706"/>
    <w:rsid w:val="15646FCD"/>
    <w:rsid w:val="1C8B0734"/>
    <w:rsid w:val="2C9B437C"/>
    <w:rsid w:val="31AF5C3F"/>
    <w:rsid w:val="3EA363B4"/>
    <w:rsid w:val="466B6F03"/>
    <w:rsid w:val="498D6CFD"/>
    <w:rsid w:val="5ED3066A"/>
    <w:rsid w:val="653246E6"/>
    <w:rsid w:val="6D535020"/>
    <w:rsid w:val="7045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2018-06-05T01:29:00Z</dcterms:created>
  <dc:creator>ATI老哇的爪子007</dc:creator>
  <cp:lastModifiedBy>ATI老哇的爪子007</cp:lastModifiedBy>
  <dcterms:modified xsi:type="dcterms:W3CDTF">2018-06-08T02:45:36Z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