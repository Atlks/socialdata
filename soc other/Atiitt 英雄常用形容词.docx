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Atiitt 英雄常用形容词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抗日第一名将张自忠，英气逼人，浩气长存。是抗日战争中牺牲的最高军衔的将领。弥留之际，张自忠将军留下最后一句话：“我力战而死，自问对国家、对民族、对长官可告无愧，良心平安!”血染的风采永照人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00CB2"/>
    <w:rsid w:val="21F00CB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2018-04-16T15:46:00Z</dcterms:created>
  <dc:creator>ATI老哇的爪子007</dc:creator>
  <cp:lastModifiedBy>ATI老哇的爪子007</cp:lastModifiedBy>
  <dcterms:modified xsi:type="dcterms:W3CDTF">2018-04-16T15:46:54Z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