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bookmarkStart w:id="0" w:name="_Toc4552"/>
      <w:r>
        <w:rPr>
          <w:rFonts w:hint="eastAsia"/>
          <w:lang w:val="en-US" w:eastAsia="zh-CN"/>
        </w:rPr>
        <w:t>医嘱记录列表</w:t>
      </w:r>
      <w:bookmarkEnd w:id="0"/>
      <w:r>
        <w:rPr>
          <w:rFonts w:hint="eastAsia"/>
          <w:lang w:val="en-US" w:eastAsia="zh-CN"/>
        </w:rPr>
        <w:t xml:space="preserve">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http%3A%2F%2Flocalhost%3A8080%2Fclidoctorweb%2Fcloud%2Fdoctoradvice%2Fgetpatientsdoctoradvice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A082BD"/>
          <w:sz w:val="24"/>
        </w:rPr>
        <w:t>@Path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A082BD"/>
          <w:sz w:val="24"/>
        </w:rPr>
        <w:t>@Produces</w:t>
      </w:r>
      <w:r>
        <w:rPr>
          <w:rFonts w:hint="eastAsia" w:ascii="Consolas" w:hAnsi="Consolas" w:eastAsia="Consolas"/>
          <w:color w:val="CCCCCC"/>
          <w:sz w:val="24"/>
        </w:rPr>
        <w:t>({</w:t>
      </w:r>
      <w:r>
        <w:rPr>
          <w:rFonts w:hint="eastAsia" w:ascii="Consolas" w:hAnsi="Consolas" w:eastAsia="Consolas"/>
          <w:color w:val="808080"/>
          <w:sz w:val="24"/>
        </w:rPr>
        <w:t>MediaType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APPLICATION_JSON</w:t>
      </w:r>
      <w:r>
        <w:rPr>
          <w:rFonts w:hint="eastAsia" w:ascii="Consolas" w:hAnsi="Consolas" w:eastAsia="Consolas"/>
          <w:color w:val="CCCCCC"/>
          <w:sz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ModelVo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A082BD"/>
          <w:sz w:val="24"/>
        </w:rPr>
        <w:t>@FormParam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"lVAF06"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long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lVAF06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A082BD"/>
          <w:sz w:val="24"/>
        </w:rPr>
        <w:t>@FormParam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"lVAF04"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lVAF04</w:t>
      </w:r>
      <w:r>
        <w:rPr>
          <w:rFonts w:hint="eastAsia" w:ascii="Consolas" w:hAnsi="Consolas" w:eastAsia="Consolas"/>
          <w:color w:val="E8E2B7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A082BD"/>
          <w:sz w:val="24"/>
        </w:rPr>
        <w:t>@FormParam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"lBCE01A"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lBCE01A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A082BD"/>
          <w:sz w:val="24"/>
        </w:rPr>
        <w:t>@FormParam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"VAF74"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VAF74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A082BD"/>
          <w:sz w:val="24"/>
        </w:rPr>
        <w:t>@FormParam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"VAF36"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VAF36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  <w:u w:val="single"/>
        </w:rPr>
        <w:t>HashMap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u w:val="single"/>
        </w:rPr>
        <w:t>HashMap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hs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"lVAF06"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lVAF06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hs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"lVAF04"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lVAF04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hs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"lBCE01A"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lBCE01A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hs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"VAF36"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VAF36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equals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VAF36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?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"DESC"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VAF36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toUpperCase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hs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"VAF74"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VAF74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""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equals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VAF74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?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"DESC"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VAF74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toUpperCase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doctorAdvice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hs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ind w:firstLine="480"/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/clinical/src/main/java/com/cnhis/cloudhealth/clinical/clidoctor/doctoradviceinfo/bo/DoctorAdviceInfoBo.java</w:t>
      </w: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ModelVo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ModelVo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ModelVo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ind w:firstLine="480"/>
        <w:rPr>
          <w:rFonts w:hint="eastAsia" w:ascii="Consolas" w:hAnsi="Consolas" w:eastAsia="Consolas"/>
          <w:b/>
          <w:color w:val="FF800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</w:t>
      </w:r>
    </w:p>
    <w:p>
      <w:pPr>
        <w:ind w:firstLine="480"/>
        <w:rPr>
          <w:rFonts w:hint="eastAsia" w:ascii="Consolas" w:hAnsi="Consolas" w:eastAsia="Consolas"/>
          <w:b/>
          <w:color w:val="FF8000"/>
          <w:sz w:val="24"/>
        </w:rPr>
      </w:pPr>
    </w:p>
    <w:p>
      <w:pPr>
        <w:ind w:firstLine="480"/>
        <w:rPr>
          <w:rFonts w:hint="eastAsia" w:ascii="Consolas" w:hAnsi="Consolas" w:eastAsia="Consolas"/>
          <w:b/>
          <w:color w:val="FF8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queryForList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"DoctorAdvice.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ind w:firstLine="480"/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ind w:firstLine="480"/>
        <w:rPr>
          <w:rFonts w:hint="eastAsia" w:ascii="Consolas" w:hAnsi="Consolas" w:eastAsia="Consolas"/>
          <w:color w:val="CCCCCC"/>
          <w:sz w:val="24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/clinical/src/main/java/com/cnhis/cloudhealth/clinical/clidoctor/doctoradviceinfo/mapper/DoctorAdviceMapper.xml</w:t>
      </w: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ind w:firstLine="480"/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E0E2E4"/>
          <w:sz w:val="24"/>
        </w:rPr>
        <w:t>&lt;select id=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78D9B"/>
          <w:sz w:val="24"/>
        </w:rPr>
        <w:t>Count"</w:t>
      </w:r>
      <w:r>
        <w:rPr>
          <w:rFonts w:hint="eastAsia" w:ascii="Consolas" w:hAnsi="Consolas" w:eastAsia="Consolas"/>
          <w:color w:val="E0E2E4"/>
          <w:sz w:val="24"/>
        </w:rPr>
        <w:t xml:space="preserve"> parameterType=</w:t>
      </w:r>
      <w:r>
        <w:rPr>
          <w:rFonts w:hint="eastAsia" w:ascii="Consolas" w:hAnsi="Consolas" w:eastAsia="Consolas"/>
          <w:color w:val="C78D9B"/>
          <w:sz w:val="24"/>
        </w:rPr>
        <w:t>"Map"</w:t>
      </w:r>
      <w:r>
        <w:rPr>
          <w:rFonts w:hint="eastAsia" w:ascii="Consolas" w:hAnsi="Consolas" w:eastAsia="Consolas"/>
          <w:color w:val="E0E2E4"/>
          <w:sz w:val="24"/>
        </w:rPr>
        <w:t xml:space="preserve"> resultType=</w:t>
      </w:r>
      <w:r>
        <w:rPr>
          <w:rFonts w:hint="eastAsia" w:ascii="Consolas" w:hAnsi="Consolas" w:eastAsia="Consolas"/>
          <w:color w:val="C78D9B"/>
          <w:sz w:val="24"/>
        </w:rPr>
        <w:t>"int"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with kbmBDI08 as(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'M' fid,'月' fname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union all</w:t>
      </w:r>
    </w:p>
    <w:p>
      <w:pPr>
        <w:ind w:firstLine="480"/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'D','日'</w:t>
      </w:r>
    </w:p>
    <w:p>
      <w:pPr>
        <w:ind w:firstLine="480"/>
        <w:rPr>
          <w:rFonts w:hint="eastAsia" w:ascii="Consolas" w:hAnsi="Consolas" w:eastAsia="Consolas"/>
          <w:color w:val="C0C0C0"/>
          <w:sz w:val="24"/>
        </w:rPr>
      </w:pPr>
    </w:p>
    <w:p>
      <w:pPr>
        <w:ind w:firstLine="480"/>
        <w:rPr>
          <w:rFonts w:hint="eastAsia" w:ascii="Consolas" w:hAnsi="Consolas" w:eastAsia="Consolas"/>
          <w:color w:val="C0C0C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E0E2E4"/>
          <w:sz w:val="24"/>
        </w:rPr>
        <w:t>&lt;select id=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0E2E4"/>
          <w:sz w:val="24"/>
        </w:rPr>
        <w:t xml:space="preserve"> parameterType=</w:t>
      </w:r>
      <w:r>
        <w:rPr>
          <w:rFonts w:hint="eastAsia" w:ascii="Consolas" w:hAnsi="Consolas" w:eastAsia="Consolas"/>
          <w:color w:val="C78D9B"/>
          <w:sz w:val="24"/>
        </w:rPr>
        <w:t>"Map"</w:t>
      </w:r>
      <w:r>
        <w:rPr>
          <w:rFonts w:hint="eastAsia" w:ascii="Consolas" w:hAnsi="Consolas" w:eastAsia="Consolas"/>
          <w:color w:val="E0E2E4"/>
          <w:sz w:val="24"/>
        </w:rPr>
        <w:t xml:space="preserve"> resultType=</w:t>
      </w:r>
      <w:r>
        <w:rPr>
          <w:rFonts w:hint="eastAsia" w:ascii="Consolas" w:hAnsi="Consolas" w:eastAsia="Consolas"/>
          <w:color w:val="C78D9B"/>
          <w:sz w:val="24"/>
        </w:rPr>
        <w:t>"myHashMap"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with kbmBDI08 as(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'M' fid,'月' fname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union 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'D','日'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union 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'W','周'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union 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'H','时'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union 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select 'N','分'</w:t>
      </w:r>
    </w:p>
    <w:p>
      <w:pPr>
        <w:ind w:firstLine="480"/>
        <w:rPr>
          <w:rFonts w:hint="eastAsia" w:ascii="Consolas" w:hAnsi="Consolas" w:eastAsia="Consolas"/>
          <w:color w:val="C0C0C0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>),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BE2BE9"/>
    <w:rsid w:val="341A518B"/>
    <w:rsid w:val="44B55DE1"/>
    <w:rsid w:val="516512C0"/>
    <w:rsid w:val="644A31E5"/>
    <w:rsid w:val="66A50DD4"/>
    <w:rsid w:val="6D535020"/>
    <w:rsid w:val="6E737493"/>
    <w:rsid w:val="72B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2018-04-04T09:19:00Z</dcterms:created>
  <dc:creator>ATI老哇的爪子007</dc:creator>
  <cp:lastModifiedBy>ATI老哇的爪子007</cp:lastModifiedBy>
  <dcterms:modified xsi:type="dcterms:W3CDTF">2018-04-04T09:23:09Z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