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如何提升自己的能力，拓展阅历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云旅游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抖音也不错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01DAC"/>
    <w:rsid w:val="33F01DA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2018-09-08T17:32:00Z</dcterms:created>
  <dc:creator>ATI老哇的爪子007</dc:creator>
  <cp:lastModifiedBy>ATI老哇的爪子007</cp:lastModifiedBy>
  <dcterms:modified xsi:type="dcterms:W3CDTF">2018-09-08T17:33:24Z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