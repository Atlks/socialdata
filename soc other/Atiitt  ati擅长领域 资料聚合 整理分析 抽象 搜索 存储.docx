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Atiitt  ati擅长领域 资料聚合 整理分析 抽象 搜索 存储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D7A00"/>
    <w:rsid w:val="279D7A0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2018-07-10T05:52:00Z</dcterms:created>
  <dc:creator>ATI老哇的爪子007</dc:creator>
  <cp:lastModifiedBy>ATI老哇的爪子007</cp:lastModifiedBy>
  <dcterms:modified xsi:type="dcterms:W3CDTF">2018-07-10T05:53:59Z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