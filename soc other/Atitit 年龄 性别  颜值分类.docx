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年龄 性别  颜值分类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年龄 性别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JSONArray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JSONObject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jsonuti4fc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"C:\\0log\\0c90e39f74a1f0fe36d087d558fde429.txt"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t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readFileToString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JSONObject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jo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parseObject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JSONArray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ja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jo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getJSONArray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"faces"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o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ja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JSONObject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jo1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JSONObject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o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JSONObject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jsonObject_attr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jo1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getJSONObject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"attributes"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gender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jsonObject_attr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getJSONObject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"gender"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"value"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age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jsonObject_attr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getJSONObject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"age"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"value"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beauty_male_score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jsonObject_attr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getJSONObject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"beauty"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"male_score"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gender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  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FFFF80"/>
          <w:sz w:val="24"/>
        </w:rPr>
        <w:t>age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"  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beauty_male_score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C78D9B"/>
          <w:sz w:val="24"/>
        </w:rPr>
        <w:t>"  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if()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535020"/>
    <w:rsid w:val="7163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2018-03-30T10:00:00Z</dcterms:created>
  <dc:creator>ATI老哇的爪子007</dc:creator>
  <cp:lastModifiedBy>ATI老哇的爪子007</cp:lastModifiedBy>
  <dcterms:modified xsi:type="dcterms:W3CDTF">2018-03-30T10:00:53Z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