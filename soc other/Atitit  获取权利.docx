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获取权利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为恐惧感正是他建立自己权力欲望的基础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D693D"/>
    <w:rsid w:val="6D535020"/>
    <w:rsid w:val="739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2018-08-13T06:05:00Z</dcterms:created>
  <dc:creator>ATI老哇的爪子007</dc:creator>
  <cp:lastModifiedBy>ATI老哇的爪子007</cp:lastModifiedBy>
  <dcterms:modified xsi:type="dcterms:W3CDTF">2018-08-13T06:05:58Z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