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别墅房屋建设 设计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水中的“别墅”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而在筑坝的同时，水中的“别墅”也在忙碌中一点点成型，那些外观上毫不起眼的小岛，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内部却有多个迷宫般的隔间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，巢穴顶端有通气口，巢穴的入口设置在郊狼、狼、黑熊、美洲狮等掠食者难以企及的水下。它们会为堤坝修筑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排水通道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，以免丰水期蓄水过满高过巢穴，这些工作常常由美洲河狸一家通力完成。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6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3B5E"/>
    <w:rsid w:val="0FD05D8F"/>
    <w:rsid w:val="6D535020"/>
    <w:rsid w:val="7FC9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2018-04-21T11:06:00Z</dcterms:created>
  <dc:creator>ATI老哇的爪子007</dc:creator>
  <cp:lastModifiedBy>ATI老哇的爪子007</cp:lastModifiedBy>
  <dcterms:modified xsi:type="dcterms:W3CDTF">2018-04-21T11:06:33Z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