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一些重要问题与对策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几十亿分公司分支机构注册与管理问题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已经大大超出了市政管理能力，考虑到成本和管理问题，可以同时在集团内部建立公司注册管理机构，比如组织机构注册管理部。。同时不只对内，还可以对外提供机构注册服务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对外的注册，只针对少数核心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一级分支机构的二级分支机构的注册问题，可以使用金字塔模式，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在一级机构内部建立二级分支机构注册与管理部门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人员成本问题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多元化  一元年薪象征性 年薪制度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兼职  多重职业。。 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C3AFE"/>
    <w:multiLevelType w:val="multilevel"/>
    <w:tmpl w:val="3A2C3AF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833A0A"/>
    <w:rsid w:val="03840632"/>
    <w:rsid w:val="0B0E77B3"/>
    <w:rsid w:val="0CCF6B4E"/>
    <w:rsid w:val="12305C38"/>
    <w:rsid w:val="12422E21"/>
    <w:rsid w:val="131D3E97"/>
    <w:rsid w:val="1C8E4B36"/>
    <w:rsid w:val="28E86A9A"/>
    <w:rsid w:val="2D6E3041"/>
    <w:rsid w:val="31833A0A"/>
    <w:rsid w:val="3B295B87"/>
    <w:rsid w:val="3BA542C5"/>
    <w:rsid w:val="3DAF0996"/>
    <w:rsid w:val="420B46A4"/>
    <w:rsid w:val="4DC4195A"/>
    <w:rsid w:val="555F6D76"/>
    <w:rsid w:val="57717371"/>
    <w:rsid w:val="60470C35"/>
    <w:rsid w:val="63A72B11"/>
    <w:rsid w:val="655C3FB8"/>
    <w:rsid w:val="6D535020"/>
    <w:rsid w:val="7CC3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2018-07-20T21:49:00Z</dcterms:created>
  <dc:creator>ATI老哇的爪子007</dc:creator>
  <cp:lastModifiedBy>ATI老哇的爪子007</cp:lastModifiedBy>
  <dcterms:modified xsi:type="dcterms:W3CDTF">2018-07-20T22:00:35Z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