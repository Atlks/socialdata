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Atitit 世界平均年工作时间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1371小时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5h per workday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265workday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中国人不仅假期休不全，工作时间还特别长。北京师范大学的一位研究员估计，中国在职员工平均每年工作2000-2200个小时，这一数字远高于美国（每年1790小时）、荷兰（1419小时）、德国（1371小时），甚至日本（1719小时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D4BD8"/>
    <w:rsid w:val="387D4BD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2018-07-20T20:10:00Z</dcterms:created>
  <dc:creator>ATI老哇的爪子007</dc:creator>
  <cp:lastModifiedBy>ATI老哇的爪子007</cp:lastModifiedBy>
  <dcterms:modified xsi:type="dcterms:W3CDTF">2018-07-20T20:11:05Z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