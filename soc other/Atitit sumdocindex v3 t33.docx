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sumdoc index s99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D:\000atibek\l3 sumdoc s2018 until s9</w:t>
      </w: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sumdoc index s99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6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Docver dir</w:t>
          </w:r>
          <w:r>
            <w:tab/>
          </w:r>
          <w:r>
            <w:fldChar w:fldCharType="begin"/>
          </w:r>
          <w:r>
            <w:instrText xml:space="preserve"> PAGEREF _Toc7431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Sumdoc rzt list</w:t>
          </w:r>
          <w:r>
            <w:tab/>
          </w:r>
          <w:r>
            <w:fldChar w:fldCharType="begin"/>
          </w:r>
          <w:r>
            <w:instrText xml:space="preserve"> PAGEREF _Toc15294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Everhting index</w:t>
          </w:r>
          <w:r>
            <w:tab/>
          </w:r>
          <w:r>
            <w:fldChar w:fldCharType="begin"/>
          </w:r>
          <w:r>
            <w:instrText xml:space="preserve"> PAGEREF _Toc753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Zip ver</w:t>
          </w:r>
          <w:r>
            <w:tab/>
          </w:r>
          <w:r>
            <w:fldChar w:fldCharType="begin"/>
          </w:r>
          <w:r>
            <w:instrText xml:space="preserve"> PAGEREF _Toc28418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7431"/>
      <w:r>
        <w:rPr>
          <w:rFonts w:hint="eastAsia"/>
          <w:lang w:val="en-US" w:eastAsia="zh-CN"/>
        </w:rPr>
        <w:t>Docver dir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D:\000atibek\l3 sumdoc s2018 torb31 v2 t1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D:\000atibek\l3 sumdoc s2018 torb31 v2 t1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895215" cy="27806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" w:name="_Toc15294"/>
      <w:r>
        <w:rPr>
          <w:rFonts w:hint="eastAsia"/>
          <w:lang w:val="en-US" w:eastAsia="zh-CN"/>
        </w:rPr>
        <w:t>Sumdoc rzt list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52140" cy="4857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Î¢ÈíÑÅºÚ"/>
          <w:lang w:val="en-US" w:eastAsia="zh-CN"/>
        </w:rPr>
      </w:pPr>
      <w:r>
        <w:rPr>
          <w:rFonts w:hint="eastAsia" w:ascii="Î¢ÈíÑÅºÚ" w:hAnsi="Î¢ÈíÑÅºÚ" w:eastAsia="Î¢ÈíÑÅºÚ"/>
          <w:color w:val="17C6A3"/>
          <w:sz w:val="24"/>
          <w:highlight w:val="black"/>
        </w:rPr>
        <w:t>d:\\l3 sumdoc s2018 torb31 v2 t1_filelist.txt"</w:t>
      </w:r>
      <w:r>
        <w:rPr>
          <w:rFonts w:hint="eastAsia" w:ascii="Î¢ÈíÑÅºÚ" w:hAnsi="Î¢ÈíÑÅºÚ" w:eastAsia="Î¢ÈíÑÅºÚ"/>
          <w:color w:val="E6E6FA"/>
          <w:sz w:val="24"/>
          <w:highlight w:val="black"/>
        </w:rPr>
        <w:t>;</w:t>
      </w:r>
      <w:r>
        <w:rPr>
          <w:rFonts w:hint="eastAsia" w:ascii="Î¢ÈíÑÅºÚ" w:hAnsi="Î¢ÈíÑÅºÚ" w:eastAsia="Î¢ÈíÑÅºÚ"/>
          <w:color w:val="E6E6FA"/>
          <w:sz w:val="24"/>
          <w:highlight w:val="black"/>
          <w:lang w:val="en-US" w:eastAsia="zh-CN"/>
        </w:rPr>
        <w:t xml:space="preserve">  only s9--sb31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753"/>
      <w:r>
        <w:rPr>
          <w:rFonts w:hint="eastAsia"/>
          <w:lang w:val="en-US" w:eastAsia="zh-CN"/>
        </w:rPr>
        <w:t>Everhting index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G:\l4 sumdoc everything index 2000-20191231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849630"/>
            <wp:effectExtent l="0" t="0" r="317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2"/>
        <w:rPr>
          <w:rFonts w:hint="eastAsia"/>
          <w:lang w:val="en-US" w:eastAsia="zh-CN"/>
        </w:rPr>
      </w:pPr>
      <w:bookmarkStart w:id="3" w:name="_Toc28418"/>
      <w:r>
        <w:rPr>
          <w:rFonts w:hint="eastAsia"/>
          <w:lang w:val="en-US" w:eastAsia="zh-CN"/>
        </w:rPr>
        <w:t>Zip ver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D:\000atibek\l3 sumdoc s2018 until s9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75094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C5B44"/>
    <w:multiLevelType w:val="multilevel"/>
    <w:tmpl w:val="503C5B4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21A98"/>
    <w:rsid w:val="108658E9"/>
    <w:rsid w:val="110821A1"/>
    <w:rsid w:val="12261A3E"/>
    <w:rsid w:val="16FC741E"/>
    <w:rsid w:val="1EE3369E"/>
    <w:rsid w:val="3A1364AD"/>
    <w:rsid w:val="3F3D6D6E"/>
    <w:rsid w:val="50B21A98"/>
    <w:rsid w:val="531846D8"/>
    <w:rsid w:val="58547A74"/>
    <w:rsid w:val="5A5E0987"/>
    <w:rsid w:val="6D535020"/>
    <w:rsid w:val="7D6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2018-10-07T01:52:00Z</dcterms:created>
  <dc:creator>ATI老哇的爪子007</dc:creator>
  <cp:lastModifiedBy>ATI老哇的爪子007</cp:lastModifiedBy>
  <dcterms:modified xsi:type="dcterms:W3CDTF">2019-03-11T06:22:13Z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