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伟大企业的与平庸企业的区别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企业应该专注于某一领域 还是全面巨无霸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普通的企业专注于某一领域就可了。但是要想伟大企业，必须全面化综合化软实力，不知经济，文化精神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伟大企业关注于企业文化 普通企业只赚钱就可以了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如果从事了多元化领域，那主业收影响怎么办？？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这是正常的，多元化了，主业必然会削弱。。但是打造综合实力才是王道。。只有多元化可提升稳定性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文化事业并不赚钱，要他干什么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就像一个人一样，文化最重要，赚钱的目的即是支持文化事业。。当然要注意经济平衡。。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伟大企业关注于未来，普通企业关注于现在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伟大企业常常夸夸其谈 天花乱坠，普通企业脚踏实地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适当的看看其他是伟大理想的实践，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如果把所有人都招募将来，不是要给他们都发工资吗？？成本巨大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这个可以分级制，劳务制，不需要给素有人发放。。而且可以提供创业平台，从中收取费用赚钱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C2732E"/>
    <w:multiLevelType w:val="multilevel"/>
    <w:tmpl w:val="FEC2732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468C8"/>
    <w:rsid w:val="0F641B93"/>
    <w:rsid w:val="1C383782"/>
    <w:rsid w:val="2D4E4E9A"/>
    <w:rsid w:val="34016067"/>
    <w:rsid w:val="39E96336"/>
    <w:rsid w:val="529713DD"/>
    <w:rsid w:val="5636668F"/>
    <w:rsid w:val="635237EE"/>
    <w:rsid w:val="6D535020"/>
    <w:rsid w:val="6EA35C77"/>
    <w:rsid w:val="6FCB085A"/>
    <w:rsid w:val="76961FE1"/>
    <w:rsid w:val="7D64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2018-06-30T03:54:00Z</dcterms:created>
  <dc:creator>ATI老哇的爪子007</dc:creator>
  <cp:lastModifiedBy>ATI老哇的爪子007</cp:lastModifiedBy>
  <dcterms:modified xsi:type="dcterms:W3CDTF">2018-06-30T04:38:58Z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