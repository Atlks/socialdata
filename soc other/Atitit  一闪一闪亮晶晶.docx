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一闪一闪亮晶晶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"https://www.baidu.com/s?wd=%E4%B8%80%E9%97%AA%E4%B8%80%E9%97%AA%E4%BA%AE%E6%99%B6%E6%99%B6&amp;tn=SE_PcZhidaonwhc_ngpagmjz&amp;rsv_dl=gh_pc_zhidao"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闪一闪亮晶晶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这首歌的英文版本叫：Twinkle Twinkle Little Star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中文名称：小星星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外文名称：Twinkle Twinkle Little Star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所属专辑：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"https://www.baidu.com/s?wd=%E3%80%8ALullaby%E3%80%8B&amp;tn=SE_PcZhidaonwhc_ngpagmjz&amp;rsv_dl=gh_pc_zhidao"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《Lullaby》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歌曲原唱：Jewel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发行时间：    2009年05月05日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Arial" w:hAnsi="Arial" w:cs="Arial"/>
          <w:b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发行时间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2015-02-26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填    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Jane Taylor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谱    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莫扎特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歌曲简析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Twinkle, Twinkle, Little Star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（《一闪一闪小星星》）是一首家喻户晓的英文儿歌，歌词来自英国诗人珍·泰勒（Jane Taylor）出版于1806年的英文诗《小星星》（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The Star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），以质朴的笔触赞美了小星星的美好品格。全篇以对句（Couplet）的形式写作而成，相邻的两行诗末尾严格押韵，如star 和 are，high 和 sky，gone 和 upon，light 和 night 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歌曲的旋律套用了法国民谣《妈妈请听我说》（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Ah! vous dirai-je, Maman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）。这首法国民谣的旋律自从1761年出版后，被改编成各种语言的童谣，其中英文童谣除了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Twinkle,Twinkle, Little Star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，还用在了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Baa, Baa, Black Sheep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The ABCSong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等童谣。音乐家莫扎特在1781-1782年间还依此旋律创作了著名的《小星星变奏曲》（德语原名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12 Variationen über ein französisches Lied "Ah, vous dirai-je, maman"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，直译为"在法国歌曲《妈妈请听我说》基础上创作的12段变奏曲"）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B6608"/>
    <w:rsid w:val="2C280D72"/>
    <w:rsid w:val="31CC4F3A"/>
    <w:rsid w:val="36EB6608"/>
    <w:rsid w:val="3D2C4C5B"/>
    <w:rsid w:val="6D535020"/>
    <w:rsid w:val="76F1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2018-08-15T20:16:00Z</dcterms:created>
  <dc:creator>ATI老哇的爪子007</dc:creator>
  <cp:lastModifiedBy>ATI老哇的爪子007</cp:lastModifiedBy>
  <dcterms:modified xsi:type="dcterms:W3CDTF">2018-08-15T20:20:19Z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