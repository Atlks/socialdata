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施政策略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  <w:lang w:val="en-US" w:eastAsia="zh-CN"/>
        </w:rPr>
        <w:t>总结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麻雀虽小五脏俱全，建立全体系的业务体系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立足长远，将80%资源投入到未来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这个长远不只是十来八年，更是百年大计，千年前景，直到万年规划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只要坚持下来，哪怕什么都不做，也会耗死几乎所有目前的商业组织，国家组织，只有几大宗教组织可能会坚持下来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宗教融合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建立集团团期与基本法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类似于组织旗帜与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降低物欲大力减少物质成本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加盟与直营与合作 团结一切可以团结的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适当分权 避免过度集权带来的不稳定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用人策略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419DB4"/>
    <w:multiLevelType w:val="multilevel"/>
    <w:tmpl w:val="EF419DB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1229DE"/>
    <w:rsid w:val="02AC340B"/>
    <w:rsid w:val="06A42F0A"/>
    <w:rsid w:val="0E41468F"/>
    <w:rsid w:val="167C2C0D"/>
    <w:rsid w:val="1BAC5A8F"/>
    <w:rsid w:val="20B5087E"/>
    <w:rsid w:val="21406B63"/>
    <w:rsid w:val="23252169"/>
    <w:rsid w:val="2476745F"/>
    <w:rsid w:val="28FE2726"/>
    <w:rsid w:val="29442283"/>
    <w:rsid w:val="29925CD5"/>
    <w:rsid w:val="2B1229DE"/>
    <w:rsid w:val="38903B81"/>
    <w:rsid w:val="4AFC4CC7"/>
    <w:rsid w:val="58162FB7"/>
    <w:rsid w:val="59DC6E48"/>
    <w:rsid w:val="5BE90796"/>
    <w:rsid w:val="5D0F443E"/>
    <w:rsid w:val="6565150F"/>
    <w:rsid w:val="69AF1BA2"/>
    <w:rsid w:val="6D535020"/>
    <w:rsid w:val="773104B2"/>
    <w:rsid w:val="77D364D0"/>
    <w:rsid w:val="79671147"/>
    <w:rsid w:val="7BA86D24"/>
    <w:rsid w:val="7D5B07D4"/>
    <w:rsid w:val="7FB3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2018-06-27T11:47:00Z</dcterms:created>
  <dc:creator>ATI老哇的爪子007</dc:creator>
  <cp:lastModifiedBy>ATI老哇的爪子007</cp:lastModifiedBy>
  <dcterms:modified xsi:type="dcterms:W3CDTF">2018-06-27T11:59:25Z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