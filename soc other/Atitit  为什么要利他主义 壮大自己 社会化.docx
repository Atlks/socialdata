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为什么要利他主义 壮大自己 社会化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追求个人长生与成仙是道教早期的目标，刘宋以后，《灵宝经》从佛教吸收了大乘思想，开始强调对他人的救济优先于个人的修炼。我们回顾全真道发展的历史也可以发现，开祖王重阳原本不过是普通的内丹道士，他开创的全真道之所以能发展成为庞大的教团，根本原因在于其教法重视“功行两全”，特别凸出“行”的重要性，摆脱了神秘主义和个人修行团体的局限，真正成为了一个具有社会功能的大众宗教。金、元时代战乱不断，正是因为全真教徒实践利他行为，所以获得百姓的拥护，由此获得了朝廷的重视，逐渐与国家权力结合，被赋予一定的便利和特权，进而加速了教团的扩张，实现了宗教发展中的良性循环。追求个人长生与成仙是道教早期的目标，刘宋以后，《灵宝经》从佛教吸收了大乘思想，开始强调对他人的救济优先于个人的修炼。我们回顾全真道发展的历史也可以发现，开祖王重阳原本不过是普通的内丹道士，他开创的全真道之所以能发展成为庞大的教团，根本原因在于其教法重视“功行两全”，特别凸出“行”的重要性，摆脱了神秘主义和个人修行团体的局限，真正成为了一个具有社会功能的大众宗教。金、元时代战乱不断，正是因为全真教徒实践利他行为，所以获得百姓的拥护，由此获得了朝廷的重视，逐渐与国家权力结合，被赋予一定的便利和特权，进而加速了教团的扩张，实现了宗教发展中的良性循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0485F"/>
    <w:rsid w:val="5B70485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2018-07-12T05:55:00Z</dcterms:created>
  <dc:creator>ATI老哇的爪子007</dc:creator>
  <cp:lastModifiedBy>ATI老哇的爪子007</cp:lastModifiedBy>
  <dcterms:modified xsi:type="dcterms:W3CDTF">2018-07-12T05:56:23Z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