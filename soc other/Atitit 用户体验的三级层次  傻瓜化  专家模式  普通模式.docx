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用户体验的三级层次  傻瓜化  专家模式  普通模式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B7BF5"/>
    <w:rsid w:val="443B7BF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2018-05-30T07:18:00Z</dcterms:created>
  <dc:creator>ATI老哇的爪子007</dc:creator>
  <cp:lastModifiedBy>ATI老哇的爪子007</cp:lastModifiedBy>
  <dcterms:modified xsi:type="dcterms:W3CDTF">2018-05-30T07:18:52Z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