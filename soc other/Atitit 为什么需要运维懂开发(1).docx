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为什么需要运维懂开发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如果你不会开发，你可能只能查到进程级别，也就是哪个进程占用这么多，然后呢？然后就交给开发人员处理了，这样咋体现你的价值？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另外，大一点的公司，服务器都上几百，上千，甚至数万台，这种情况下怎样做自动化运维？用 SHELL 写脚本 FOR 循环？呵呵，歇了吧， SHELL 也就适合简单的系统管理工作。到复杂的自动化任务还得要用专门的开发语言。你可能说了，自动化管理有专门的开源软件＼监控也有，直接拿来用下就好了，但是现有的开源软件如 puppet\saltstack\zabbix\nagio 多为通用的软件，不可能完全适用你公司的所有需求，当你需要做定制、做二次开发的时候，你咋办？找开发部门？开发部门不懂运维的实际业务逻辑，写出来的东西烂烂不能用，这活最后还得交给运维开发人员来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其次，不会运维开发，你就不能自己写运维平台＼复杂的运维工具，一切要借助于找一些开源软件拼拼凑凑，如果是这样，那就请不要抱怨你的工资低，你的工作不受重视了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B01EF"/>
    <w:rsid w:val="5C8B01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2018-06-07T09:57:00Z</dcterms:created>
  <dc:creator>ATI老哇的爪子007</dc:creator>
  <cp:lastModifiedBy>ATI老哇的爪子007</cp:lastModifiedBy>
  <dcterms:modified xsi:type="dcterms:W3CDTF">2018-06-07T09:57:51Z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