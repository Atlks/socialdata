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公有服务私有服务的都需要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公司還都搭建自己的垃圾桶垃圾处理系统呢。而不是直接使用物业提供的垃圾桶，更不会直接使用市政提供的垃圾桶。。。。主要为了用户体验，快捷方便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65403"/>
    <w:rsid w:val="26B46F97"/>
    <w:rsid w:val="5886540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2018-05-31T09:33:00Z</dcterms:created>
  <dc:creator>ATI老哇的爪子007</dc:creator>
  <cp:lastModifiedBy>ATI老哇的爪子007</cp:lastModifiedBy>
  <dcterms:modified xsi:type="dcterms:W3CDTF">2018-06-01T00:51:14Z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