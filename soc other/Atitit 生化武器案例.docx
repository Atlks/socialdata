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生化武器案例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韩国地铁火灾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沙林毒气东京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印度博帕尔事件毒气泄漏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E7769"/>
    <w:rsid w:val="00FF4911"/>
    <w:rsid w:val="0933157E"/>
    <w:rsid w:val="15FE7769"/>
    <w:rsid w:val="389646B5"/>
    <w:rsid w:val="4D3546EB"/>
    <w:rsid w:val="5AE109C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2018-08-13T18:12:00Z</dcterms:created>
  <dc:creator>ATI老哇的爪子007</dc:creator>
  <cp:lastModifiedBy>ATI老哇的爪子007</cp:lastModifiedBy>
  <dcterms:modified xsi:type="dcterms:W3CDTF">2018-08-13T18:13:43Z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