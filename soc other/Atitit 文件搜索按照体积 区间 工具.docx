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文件搜索按照体积 区间 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Wise jet search cant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闪电搜索 cant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saerch ex  can ok</w:t>
      </w:r>
    </w:p>
    <w:p>
      <w:r>
        <w:rPr>
          <w:rFonts w:hint="eastAsia"/>
          <w:lang w:eastAsia="zh-CN"/>
        </w:rPr>
        <w:t>类型</w:t>
      </w:r>
      <w:r>
        <w:drawing>
          <wp:inline distT="0" distB="0" distL="114300" distR="114300">
            <wp:extent cx="5273675" cy="32912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按照类型搜索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780790" cy="53333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Fileseek pro can by size search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94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F5098"/>
    <w:rsid w:val="0B997C06"/>
    <w:rsid w:val="128F5098"/>
    <w:rsid w:val="22822EA8"/>
    <w:rsid w:val="2AFA40B0"/>
    <w:rsid w:val="2BFD7090"/>
    <w:rsid w:val="33122BDD"/>
    <w:rsid w:val="48196105"/>
    <w:rsid w:val="4D8D046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2018-04-30T06:03:00Z</dcterms:created>
  <dc:creator>ATI老哇的爪子007</dc:creator>
  <cp:lastModifiedBy>ATI老哇的爪子007</cp:lastModifiedBy>
  <dcterms:modified xsi:type="dcterms:W3CDTF">2018-04-30T17:30:11Z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