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小孩的记忆力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心理学家将这种戏剧性的遗忘称为“儿童健忘症”。平均而言，人们不会记得3岁半之前的任何事情，那期间的记忆是一片空白。来自埃默里大学的Patricia Bauer表示：“这种现象值得我们进行长期观察和研究。这是一个悖论：年幼的小孩子在他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连续的数个实验表明，尽管有局限性，但3岁及3岁以下的儿童的记忆确实存在。在6个月大的时候，婴儿的记忆至少能持续一天；9个月大时持续一个月；2岁大时则约能持续一年。而在1991年一项具有里程碑意义的研究中，研究人员发现，4岁半的孩子能够回忆起18个月前去迪斯尼乐园旅行的详细记忆。但在6岁左右的时候，孩子们就开始遗忘。在2005年的一项实验中，5岁半的孩子回忆起了他们3岁时80%以上的经历，而7岁半的孩子的记忆只剩不到40%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有些研究者认为，记忆的持久性需要语言和自我意识来加强，而这两者正是婴幼儿期所缺乏的。但这无法成为最终的解释。因为某些动物拥有复杂的大脑但没有达到人类的自我意识水平，例如老鼠，也失去了它们婴儿期的记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因此研究人员推测，这类脑容量大的动物与人类之间应该具有共同的生物学基础。那会是什么？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你小时候的记忆去了哪里？_蝌蚪五线谱_知道日报_百度知道.html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A3BCE"/>
    <w:rsid w:val="1C5A3BCE"/>
    <w:rsid w:val="2330793C"/>
    <w:rsid w:val="6D535020"/>
    <w:rsid w:val="6F855F3F"/>
    <w:rsid w:val="710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2018-05-02T16:09:00Z</dcterms:created>
  <dc:creator>ATI老哇的爪子007</dc:creator>
  <cp:lastModifiedBy>ATI老哇的爪子007</cp:lastModifiedBy>
  <dcterms:modified xsi:type="dcterms:W3CDTF">2018-05-02T16:10:37Z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