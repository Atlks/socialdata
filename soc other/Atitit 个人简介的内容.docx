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个人简介的内容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简要光辉履历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突出成就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1.1.## 个人简介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1.经历了很多项目实践,具备较为宽广的IT从业背景，具备若干创业历程，道路曲折，初心不改。梦想必定成功，理想必然实现，努力奋斗，将梦想进行到底 对事业与学业孜孜不倦,充满创业激情,  勇于进取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业务方向集中于三大领域 技术软件研发  团队管理 文化建设 部分运营（o2o连锁 连锁店网格化等）领域。。互联网技术体系主要聚焦于五大技术领域 web 桌面 移动（跨平台手机移动android ios app 等） 游戏 前后端 ， 语言部分使用js  java html5 h5 c#asp.net,php）尺有所短，寸有所长，万物集合就是王道。经过了笔耕不辍已经在全球最大中文技术社区csdn社区专家排名60位了。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3.较好全局意识，战略性思维以及优秀的判断决策能力；积极探索业界新动向，积极探索业界新动向在的应用。提升人生最大高度。热衷于 流程的持续改进，研究分析,应用综述,架构设计,框架建设,项目管理,分析报告,测试评估，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4.较好综合能力，结合横跨多种解决方案, 通过协同使用,扬长避短,组合利用共同提升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5.业余喜欢户外活动，绘画，摄影 文学等活动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60952"/>
    <w:rsid w:val="040E36D6"/>
    <w:rsid w:val="1A652010"/>
    <w:rsid w:val="33B60952"/>
    <w:rsid w:val="6D535020"/>
    <w:rsid w:val="769D3E25"/>
    <w:rsid w:val="79DA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2018-09-09T02:19:00Z</dcterms:created>
  <dc:creator>ATI老哇的爪子007</dc:creator>
  <cp:lastModifiedBy>ATI老哇的爪子007</cp:lastModifiedBy>
  <dcterms:modified xsi:type="dcterms:W3CDTF">2018-10-15T15:06:58Z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