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Atiit  资料文件夹以过多怎么办，需要看他的体积，一般大于200M的可以独立出来单独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C13E9"/>
    <w:rsid w:val="352C13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2018-05-12T14:01:00Z</dcterms:created>
  <dc:creator>ATI老哇的爪子007</dc:creator>
  <cp:lastModifiedBy>ATI老哇的爪子007</cp:lastModifiedBy>
  <dcterms:modified xsi:type="dcterms:W3CDTF">2018-05-12T14:02:07Z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