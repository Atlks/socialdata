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中间件补充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 http server文件中间件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server use tomcat embed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use apache ftpserver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 server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B0038"/>
    <w:rsid w:val="07BB0038"/>
    <w:rsid w:val="4DD800A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2018-05-15T05:20:00Z</dcterms:created>
  <dc:creator>ATI老哇的爪子007</dc:creator>
  <cp:lastModifiedBy>ATI老哇的爪子007</cp:lastModifiedBy>
  <dcterms:modified xsi:type="dcterms:W3CDTF">2018-05-15T05:20:46Z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