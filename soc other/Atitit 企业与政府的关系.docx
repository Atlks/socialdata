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企业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与政府的关系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 政府关系目标。企业作为纳税人支持着政府机构的运作；同时，政府对企业的制约和指导作用也是显而易见的。这一目标的达成往往会给企业带来无形的竞争优势。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在实际中，由于企业性质的不同，企业发展阶段的不同，战略目标体系中的重点目标也大相径庭。同一层次战略目标之间必然优先导目标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但是大企业可以向政府收税，，，名义上拨款的名义。专项资金等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01B6E"/>
    <w:rsid w:val="28C00D00"/>
    <w:rsid w:val="32561E2E"/>
    <w:rsid w:val="50701B6E"/>
    <w:rsid w:val="648554A7"/>
    <w:rsid w:val="6D535020"/>
    <w:rsid w:val="7FE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2018-06-27T16:07:00Z</dcterms:created>
  <dc:creator>ATI老哇的爪子007</dc:creator>
  <cp:lastModifiedBy>ATI老哇的爪子007</cp:lastModifiedBy>
  <dcterms:modified xsi:type="dcterms:W3CDTF">2018-06-27T16:13:34Z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