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我穷我有理 富人应该让着穷人的理论依据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弱势群体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我穷所以我有理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富人的原罪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是富人造就了穷人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虽然富人的本意不是伤害他人，但无意间造就了穷人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36C47"/>
    <w:rsid w:val="118B6610"/>
    <w:rsid w:val="1F436C47"/>
    <w:rsid w:val="2D8716B9"/>
    <w:rsid w:val="4FE1357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2018-08-13T17:54:00Z</dcterms:created>
  <dc:creator>ATI老哇的爪子007</dc:creator>
  <cp:lastModifiedBy>ATI老哇的爪子007</cp:lastModifiedBy>
  <dcterms:modified xsi:type="dcterms:W3CDTF">2018-08-13T17:55:49Z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