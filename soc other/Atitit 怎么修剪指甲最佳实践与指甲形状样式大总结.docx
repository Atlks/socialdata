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怎么修剪指甲最佳实践与指甲形状样式大总结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9886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方形/Square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适合男的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方形指甲是经典的法式美甲的基本形状。这种形状的指甲两侧为直线，边角锐利，适合比较强势的女性。方形指甲适合指甲较长，甲床较大的指甲，可以从视觉上收窄指甲，显得手指更加纤细。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斜型</w:t>
      </w:r>
      <w:r>
        <w:rPr>
          <w:rFonts w:hint="eastAsia"/>
          <w:lang w:val="en-US" w:eastAsia="zh-CN"/>
        </w:rPr>
        <w:t xml:space="preserve"> ati 发明  ，先方形，然后小拇指 到中指 一条线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如何选择最适合的指甲形状？_指甲形状_甲床_凤凰时尚.html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怎样修剪右手指甲及其形状_百度经验.html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 封私信 _ 21 条消息)如何修剪指甲比较好看？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D5AEF"/>
    <w:rsid w:val="1A452374"/>
    <w:rsid w:val="1D3712F6"/>
    <w:rsid w:val="23EF0893"/>
    <w:rsid w:val="2C967E50"/>
    <w:rsid w:val="337F2EFA"/>
    <w:rsid w:val="3D514617"/>
    <w:rsid w:val="43E22BC4"/>
    <w:rsid w:val="592D5AEF"/>
    <w:rsid w:val="6D535020"/>
    <w:rsid w:val="6F5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2018-05-05T18:25:00Z</dcterms:created>
  <dc:creator>ATI老哇的爪子007</dc:creator>
  <cp:lastModifiedBy>ATI老哇的爪子007</cp:lastModifiedBy>
  <dcterms:modified xsi:type="dcterms:W3CDTF">2018-05-05T18:30:37Z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