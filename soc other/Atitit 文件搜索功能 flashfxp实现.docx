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文件搜索功能 flashfxp实现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D1BDF"/>
    <w:rsid w:val="179D1BD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2018-05-17T06:38:00Z</dcterms:created>
  <dc:creator>ATI老哇的爪子007</dc:creator>
  <cp:lastModifiedBy>ATI老哇的爪子007</cp:lastModifiedBy>
  <dcterms:modified xsi:type="dcterms:W3CDTF">2018-05-17T06:39:09Z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