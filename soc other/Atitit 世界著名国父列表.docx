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世界著名国父列表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词源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国父（Pater Patriae），意指“祖国之父”，是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"https://baike.baidu.com/item/%E7%BD%97%E9%A9%AC%E5%85%B1%E5%92%8C%E5%9B%BD/29976"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罗马共和国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"https://baike.baidu.com/item/%E7%BD%97%E9%A9%AC%E5%B8%9D%E5%9B%BD/3059"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罗马帝国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时期，由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"https://baike.baidu.com/item/%E7%BD%97%E9%A9%AC%E5%85%83%E8%80%81%E9%99%A2"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罗马元老院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授予元老以及罗马皇帝的荣誉称号。尽管多位罗马皇帝都曾经获得此头衔，但它并没有成为代表皇帝权利与荣耀的称号。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现代汉语中的“国父”一词，可考证的最早出处是清代学者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"https://baike.baidu.com/item/%E6%A2%81%E5%BB%B7%E6%9E%8F"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梁廷枏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的著作——《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"https://baike.baidu.com/item/%E6%B5%B7%E5%9B%BD%E5%9B%9B%E8%AF%B4"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海国四说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》，书中提及美国总统华盛顿逝世时，举国称其为国父，意指对于当前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"https://baike.baidu.com/item/%E5%9B%BD%E5%AE%B6%E6%94%BF%E6%9D%83"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国家政权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缔造有特殊贡献之人。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南非“国父”曼德拉等。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，追随者称其为“伟大的导师”、“伟大的领袖”、“伟大的统帅”、“伟大的舵手”、“最敬爱的毛主席”、“人民心中的红太阳”； 然而，毛泽东曾称厌恶“四个伟大”的称号，表示迟早要统统去掉。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CFCFC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CFCFC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CFCFC"/>
        </w:rPr>
        <w:instrText xml:space="preserve"> HYPERLINK "https://baike.baidu.com/item/%E8%8E%AB%E7%BD%95%E8%BE%BE%E6%96%AF%C2%B7%E5%8D%A1%E6%8B%89%E5%A7%86%E6%98%8C%E5%BE%B7%C2%B7%E7%94%98%E5%9C%B0/2770225" \o "甘地" \t "https://baike.baidu.com/item/_blank"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CFCFC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CFCFC"/>
        </w:rPr>
        <w:t>甘地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CFCFC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CFCFC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CFCFC"/>
          <w:lang w:eastAsia="zh-CN"/>
        </w:rPr>
        <w:t>凯末尔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CFCFC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CFCFC"/>
          <w:lang w:eastAsia="zh-CN"/>
        </w:rPr>
        <w:t>圣阿提拉可得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CFCFC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CFCFC"/>
          <w:lang w:val="en-US" w:eastAsia="zh-CN"/>
        </w:rPr>
        <w:t>国父_百度百科.html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C6511"/>
    <w:rsid w:val="18CB4495"/>
    <w:rsid w:val="31461BF2"/>
    <w:rsid w:val="52085550"/>
    <w:rsid w:val="54B679DA"/>
    <w:rsid w:val="680C6511"/>
    <w:rsid w:val="68CA171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2018-07-20T20:31:00Z</dcterms:created>
  <dc:creator>ATI老哇的爪子007</dc:creator>
  <cp:lastModifiedBy>ATI老哇的爪子007</cp:lastModifiedBy>
  <dcterms:modified xsi:type="dcterms:W3CDTF">2018-07-20T20:37:18Z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