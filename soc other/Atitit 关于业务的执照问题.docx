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关于业务的执照问题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建立行业协会颁发执照。。。行业执照比企业自己颁发执照更好些。。俩者都需要。。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直接投入政府部门，建立协会。。。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先从内部开始，这样无需执照，或者简单执照。。当然为了依法管理，自己处理执照管理局，发放内部执照，执照也可以通用与合作单位。。。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直接忽略执照问题，支付宝处理时候也没办理金融执照啊，。。。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换个地方办理执照，这个地方不好办，换个地方继续就是了，每个地方难度不一样大，农村包围城市嘛。。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生命在于运动。。。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大原则，有利于人们生活的活动，都是可以办的。。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扎堆法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办理执照，只适合于大规模场合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模糊地带问题。。刚开始起步的时候，不需要执照，但当规模大道一定程度的，是需要执照办理的，那时候业务很起色了，执照办理也理所当然了。。 不过中间会有一定程度的中间模糊地带，可办可不办，要想办法解决，或许抽签法是个好方法，一部分办理，一部分不办，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A38A7"/>
    <w:rsid w:val="0A117281"/>
    <w:rsid w:val="127479A3"/>
    <w:rsid w:val="159B29A7"/>
    <w:rsid w:val="174D739B"/>
    <w:rsid w:val="1A764DAD"/>
    <w:rsid w:val="21137A9C"/>
    <w:rsid w:val="2A5340EE"/>
    <w:rsid w:val="2B49626F"/>
    <w:rsid w:val="2F47142C"/>
    <w:rsid w:val="32FA38A7"/>
    <w:rsid w:val="374519A9"/>
    <w:rsid w:val="38521953"/>
    <w:rsid w:val="3F962EA2"/>
    <w:rsid w:val="490D4F82"/>
    <w:rsid w:val="68A14D21"/>
    <w:rsid w:val="6C451B97"/>
    <w:rsid w:val="6D535020"/>
    <w:rsid w:val="761F2373"/>
    <w:rsid w:val="7B3252DE"/>
    <w:rsid w:val="7C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2018-06-25T09:31:00Z</dcterms:created>
  <dc:creator>ATI老哇的爪子007</dc:creator>
  <cp:lastModifiedBy>ATI老哇的爪子007</cp:lastModifiedBy>
  <dcterms:modified xsi:type="dcterms:W3CDTF">2018-06-25T09:38:54Z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