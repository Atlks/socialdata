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fav best face  homepc sumup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057400" cy="2028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童星----杨茜!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06796"/>
    <w:rsid w:val="5D806796"/>
    <w:rsid w:val="60C0448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2018-05-10T17:18:00Z</dcterms:created>
  <dc:creator>ATI老哇的爪子007</dc:creator>
  <cp:lastModifiedBy>ATI老哇的爪子007</cp:lastModifiedBy>
  <dcterms:modified xsi:type="dcterms:W3CDTF">2018-05-16T16:35:53Z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