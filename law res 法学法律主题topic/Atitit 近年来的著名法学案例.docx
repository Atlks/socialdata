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近年来的著名法学案例  可以当条文用 判例法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A3BD3"/>
    <w:rsid w:val="1FDA3BD3"/>
    <w:rsid w:val="67BA783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2018-10-16T22:01:00Z</dcterms:created>
  <dc:creator>ATI老哇的爪子007</dc:creator>
  <cp:lastModifiedBy>ATI老哇的爪子007</cp:lastModifiedBy>
  <dcterms:modified xsi:type="dcterms:W3CDTF">2018-10-16T22:01:43Z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