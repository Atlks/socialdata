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/>
          <w:lang w:eastAsia="zh-CN"/>
        </w:rPr>
        <w:t>刑法</w:t>
      </w:r>
      <w:r>
        <w:rPr>
          <w:rFonts w:hint="eastAsia"/>
          <w:lang w:val="en-US" w:eastAsia="zh-CN"/>
        </w:rPr>
        <w:t xml:space="preserve">  锁上</w:t>
      </w:r>
      <w:r>
        <w:t>阴唇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t>顺治年间，常州有个官员和府中的一名奶妈发生了性关系，这官员的夫人知道了，就用锥子在奶妈的阴唇上钻两个孔，用一把锁锁上，把钥匙丢到井里。奶妈惨叫，痛不欲生，人们不得已，请来铜匠用铁条打开了那把锁。后来常州人说起这件事，把那位官太太称做“锁阴奶奶”</w:t>
      </w:r>
    </w:p>
    <w:p/>
    <w:p/>
    <w:p>
      <w:r>
        <w:t>清代的朱梅叔还记述了他亲眼见过的一桩锁阴的事。竹墩这个地方有位沈某，本是儒家子弟，自幼无赖，长大后放弃学业，专事游荡。他性情淫毒，娶妻后常把妻子的妆奁拿去变卖，得钱便到花街柳巷去挥霍。其妻闵氏，相貌端正俊美，沈某置妻子于不顾，在乡里间到处渔色，人们畏惧他的横暴，敢怒而不敢言。闵氏怕丈夫闯祸，经常婉言劝阻他，沈某大怒，说：“你不知道你丈夫本是色中豪杰吗？竟敢这样吃醋？”于是将闵氏剥光衣服，痛加笞责，直打得体无完肤。闵氏哀哭恳求饶命，沈某说：“今天我让你知道我的手段。我玩的女人多了，还是未能满足，你在家中只有我这一个男人，而我又经常不在家里住，哪能保证你不生邪念？”说罢，就把妻子捆绑起来，取出一把钻，在她的阴辱上两边各钻一孔，用一把小锁锁上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default"/>
        </w:rPr>
      </w:pPr>
      <w:r>
        <w:rPr>
          <w:rFonts w:hint="default"/>
        </w:rPr>
        <w:t>闵氏被打伤重，加上下体带锁，寸步难行，但害怕沈某继续虐待，仍然坚持每天为他做饭。闵氏的哥哥有一天来看望，见妹妹步履蹒跚，面容憔悴，问她怎么了，她无法回答，只是垂泪。小外甥女向舅舅讲了母亲受苦的实情，闵兄急忙回去告诉母亲和族人，族人群情共怒，约集多人，乘船来到竹墩，这时，闵氏已僵卧不起，看见母亲，痛哭一场，竟气绝而死。沈氏家族的人也聚集起来，族长下令抓到沈某，堆积柴薪把他烧死，才平息了众怒。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2C1B"/>
        <w:wordWrap/>
        <w:spacing w:before="0" w:beforeAutospacing="0" w:after="75" w:afterAutospacing="0" w:line="315" w:lineRule="atLeast"/>
        <w:ind w:left="0" w:right="0" w:firstLine="480"/>
        <w:jc w:val="left"/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ascii="仿宋_GB2312" w:hAnsi="宋体" w:eastAsia="仿宋_GB2312" w:cs="仿宋_GB2312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412C1B"/>
        </w:rPr>
        <w:t>不过，在我国二十世纪八十年代仍然发生的一起骇人听闻的「锁阴事件」。河南省偃师县寇店乡白草坡村农民许幸福怀疑妻子姬某与别人私通，于一九八八年六月晚间把妻子衣服扒光，绑住双手双脚，给妻子注射一支卡因，之后用锥子在妻子阴部两侧各戳一个洞，浇上碘酒，用铁锁把两个孔锁在一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2C1B"/>
        <w:wordWrap/>
        <w:spacing w:before="0" w:beforeAutospacing="0" w:after="75" w:afterAutospacing="0" w:line="315" w:lineRule="atLeast"/>
        <w:ind w:left="0" w:right="0" w:firstLine="48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412C1B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2C1B"/>
        <w:wordWrap/>
        <w:spacing w:before="0" w:beforeAutospacing="0" w:after="75" w:afterAutospacing="0" w:line="315" w:lineRule="atLeast"/>
        <w:ind w:left="0" w:right="0" w:firstLine="48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412C1B"/>
        </w:rPr>
        <w:t>六月十五日下午，许给姬开锁，但锁已生镑，他用锥子剜去锁簧，仍未打开，只好用螺丝刀、钳子将锁撬开，并且不顾姬疼得死去活来，强行与她发生性关系。晚上八点，许又用同样的方法给姬上了第二把锁。上锁后又迫使姬干活，因不能行走，许又打开铁锁，改用线交叉系在一起，百般折磨后再锁上，想发生性关系时就把锁打开。姬稍有不顺从，许就在她的乳房上一阵拳击。这样将姬虐待达二十天之久。最后，许幸福被公安机关逮捕归案了。编写/潘衍江（根据史料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男人对女人最残酷几种性变态行为（组图）_潘衍长江_新浪博客.html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74867"/>
    <w:rsid w:val="1A8E105E"/>
    <w:rsid w:val="23D858C1"/>
    <w:rsid w:val="40945C9F"/>
    <w:rsid w:val="5C474867"/>
    <w:rsid w:val="6D535020"/>
    <w:rsid w:val="7914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2018-06-18T11:42:00Z</dcterms:created>
  <dc:creator>ATI老哇的爪子007</dc:creator>
  <cp:lastModifiedBy>ATI老哇的爪子007</cp:lastModifiedBy>
  <dcterms:modified xsi:type="dcterms:W3CDTF">2018-06-18T11:47:24Z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