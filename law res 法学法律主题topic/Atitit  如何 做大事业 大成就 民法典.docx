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如何 做大事业 大成就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民法典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历来评价拿破仑，都不能绕过他的《民法典》。有一个广为流传的说法是，拿破仑自诩：“我真正的光荣并不是打了40次胜仗。因为，一次滑铁卢失败就把它全抹掉了。但有一样东西是永远不会被人忘记的，那就是我的民法典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1804《法国民法典》确实无愧于这个说法，它树立了近代法治基本原则，影响了世界。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600" w:afterAutospacing="0"/>
        <w:ind w:left="0" w:right="0" w:firstLine="0"/>
        <w:jc w:val="center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D8D8D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《法国民法典》又称《拿破仑法典》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《法国民法典》基于个人主义思想和自由平等的观念，确立了所有权的绝对化、契约自由及过失责任等三项原则。它语言相对生动和浅显易懂，也因此广受赞誉。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东方国家民法产生过重大影响的，还有《德国民法典》。晚了几乎一个世纪，于1900年诞生的《德国民法典》，按照总则-债权-物权-亲属-继承的体例编成。它的体例结构安排，体现了所谓对人“从摇篮到墓地”的终极关怀，它对日本、中国台湾和今天的中国有重要影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《德国民法典》是具有德国民族特色的高度抽象和逻辑化的立法技术的产物。它概念艰深，语言精确晦涩。法言法语和日常生活用语相去甚远，民法成为一门大众不好理解的知识。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新闻报道，徐显明委员说“民法典各分编草案总共才1034条，我觉得条数太单薄”。而法国民法典是2200多条，德国民法典是2500多条，荷兰民法典是2600多条。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现在看要在2020年通过该法典，所剩只有两年多了”，而拿破仑法典起草的时候大概是用了4年左右的时间，德国民法典前后大概用了二十几年的时间，荷兰民法典从60年代一直到80年代，也是用了二十几年的时间。“我们的民法典，包含的内容远比西方的复杂”。（《徐显明：“民法典各分编草案总共才1034条，我觉得条数太单薄”》《新京报》20180901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10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20393"/>
    <w:rsid w:val="5DBA58E3"/>
    <w:rsid w:val="6D535020"/>
    <w:rsid w:val="7D2627EB"/>
    <w:rsid w:val="7F52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2018-09-04T14:56:00Z</dcterms:created>
  <dc:creator>ATI老哇的爪子007</dc:creator>
  <cp:lastModifiedBy>ATI老哇的爪子007</cp:lastModifiedBy>
  <dcterms:modified xsi:type="dcterms:W3CDTF">2018-09-04T14:59:43Z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