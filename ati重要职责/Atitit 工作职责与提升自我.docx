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工作职责与提升自我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多参加交流会议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少出现在那些数学茶会中也不喜欢到树林里散心。阿隆佐更喜欢独处：自己一个人的时候他的工作效率更高。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A6F70"/>
    <w:rsid w:val="08FA6F70"/>
    <w:rsid w:val="1A16093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2018-05-14T05:01:00Z</dcterms:created>
  <dc:creator>ATI老哇的爪子007</dc:creator>
  <cp:lastModifiedBy>ATI老哇的爪子007</cp:lastModifiedBy>
  <dcterms:modified xsi:type="dcterms:W3CDTF">2018-05-14T05:01:47Z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