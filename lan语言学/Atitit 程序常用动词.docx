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程序常用动词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Abt  150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Ref,gene,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push,test,check,parse,conn,start,paint,send,receive,add,put,del,remove,find,query,lookup,select,exact,use,login,reg,logout,act,svr,log,coll,compile,play,choose,eva,exe,run,call,listen,invoke,lookup,ask,conn,close,open,new,crreat,build,set,filt,map,listen,inject,edit,open,save,notifi,free,unzip,fill,format,launch,support,cache,fresh,get,pull,fetch,view,publish,scrool,slid,export,zip,serialize,group,progres,anno,report,trans,down,upload,insert,reboot,is,unpack,process,count,del,link,org,reflect,reject,trave,oewcuwq,inarLL,intercept,pick,roll,contain,startwith,endwith,fire,ignore,intergrate,mix,match,verify,dec,fav,has,wait,swap,work,include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Atitit.软件类名 的命名统计 及命名表 方案java class docx.docx.txt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60359"/>
    <w:rsid w:val="03237C90"/>
    <w:rsid w:val="33D60359"/>
    <w:rsid w:val="35FE5757"/>
    <w:rsid w:val="36566450"/>
    <w:rsid w:val="51313B66"/>
    <w:rsid w:val="59B31AAB"/>
    <w:rsid w:val="5E6E3628"/>
    <w:rsid w:val="6D535020"/>
    <w:rsid w:val="7465159A"/>
    <w:rsid w:val="77CB7436"/>
    <w:rsid w:val="7BF1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2018-05-17T02:08:00Z</dcterms:created>
  <dc:creator>ATI老哇的爪子007</dc:creator>
  <cp:lastModifiedBy>ATI老哇的爪子007</cp:lastModifiedBy>
  <dcterms:modified xsi:type="dcterms:W3CDTF">2018-05-17T04:55:57Z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