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zip文件压缩与解压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解压当前路径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解压任意路径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 shell解压 vs api 解压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winrar vs tar</w:t>
      </w:r>
    </w:p>
    <w:p>
      <w:pPr>
        <w:pStyle w:val="3"/>
        <w:rPr>
          <w:rFonts w:hint="eastAsia"/>
          <w:lang w:val="en-US" w:eastAsia="zh-CN"/>
        </w:rPr>
      </w:pPr>
      <w:r>
        <w:t>gunzip</w:t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Resume模式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Break模式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问题总结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win内部路径问题兼容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文件解压后路径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解压的日志记录与console返回 list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记录zip包里面的path，以及解压后path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Zip包修改更新问题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 解压当前路径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1.1. 解压任意路径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2. Cli shell解压 vs api 解压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2.1. winrar vs tar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2.2. gunzip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3. Resume模式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3.1. Break模式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4. 问题总结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4.1. Linux win内部路径问题兼容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4.2. 文件解压后路径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4.3. 解压的日志记录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console返回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4.5. Zip包修改更新问题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解决方案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解压+再压缩解决更新问题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日志. 记录zip包里面的path，以及解压后path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console返回json化的list，前端格式化显示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lib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apache common compress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ant tool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cli rar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attilax总结与s5g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E0CE48"/>
    <w:multiLevelType w:val="multilevel"/>
    <w:tmpl w:val="BDE0CE4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DBA7243"/>
    <w:multiLevelType w:val="multilevel"/>
    <w:tmpl w:val="5DBA72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19571B"/>
    <w:rsid w:val="054B0E1E"/>
    <w:rsid w:val="08F9738C"/>
    <w:rsid w:val="09783F38"/>
    <w:rsid w:val="1A8E3873"/>
    <w:rsid w:val="1E5E542D"/>
    <w:rsid w:val="22AB74C7"/>
    <w:rsid w:val="2E4B2D0D"/>
    <w:rsid w:val="31014608"/>
    <w:rsid w:val="34353A21"/>
    <w:rsid w:val="39AB3558"/>
    <w:rsid w:val="420B04C1"/>
    <w:rsid w:val="5119571B"/>
    <w:rsid w:val="52FC5107"/>
    <w:rsid w:val="531E03B2"/>
    <w:rsid w:val="58B34CC6"/>
    <w:rsid w:val="5AE27FEB"/>
    <w:rsid w:val="5C3E5EA2"/>
    <w:rsid w:val="6D535020"/>
    <w:rsid w:val="70A50EB3"/>
    <w:rsid w:val="745204D7"/>
    <w:rsid w:val="76FD0F69"/>
    <w:rsid w:val="7D78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2018-05-17T15:21:00Z</dcterms:created>
  <dc:creator>ATI老哇的爪子007</dc:creator>
  <cp:lastModifiedBy>ATI老哇的爪子007</cp:lastModifiedBy>
  <dcterms:modified xsi:type="dcterms:W3CDTF">2018-05-17T15:31:47Z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