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js 的执行环境知识点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Fso </w:t>
      </w:r>
      <w:r>
        <w:rPr>
          <w:rFonts w:hint="eastAsia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TextStream</w:t>
      </w: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Wscript.shell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5.6.1  WScript对象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WSH对象模型的基础就是WScript对象。这个对象提供了使开发人员能够访问各种信息的属性和方法，如：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●       将要执行的脚本的名称和路径信息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●       Microsoft脚本引擎的版本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●       与外部对象的链接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●       与用户的交互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Wscript对象详解 - CSDN博客.html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●       延迟或中断脚本执行的能力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D2EEC"/>
    <w:rsid w:val="30FD2EEC"/>
    <w:rsid w:val="4470302E"/>
    <w:rsid w:val="5AEE762B"/>
    <w:rsid w:val="6D535020"/>
    <w:rsid w:val="73973E4D"/>
    <w:rsid w:val="792D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2018-05-28T14:36:00Z</dcterms:created>
  <dc:creator>ATI老哇的爪子007</dc:creator>
  <cp:lastModifiedBy>ATI老哇的爪子007</cp:lastModifiedBy>
  <dcterms:modified xsi:type="dcterms:W3CDTF">2018-05-28T14:40:34Z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