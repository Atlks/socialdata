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700首歌词分词结果词频统计表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13915"/>
            <wp:effectExtent l="0" t="0" r="7620" b="635"/>
            <wp:docPr id="1" name="图片 1" descr="lALPBbCc1dGv8DfNARTNArA_688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BbCc1dGv8DfNARTNArA_688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21840"/>
            <wp:effectExtent l="0" t="0" r="635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1155;我们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;爱情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417;自己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;永远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288;爱你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287;快乐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245;情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;所有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223;曾经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222;一起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215;眼泪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213;幸福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212;梦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;寂寞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200;不要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199;心里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199;是否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194;这样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191;和你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182;真的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182;爱我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;为何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169;你我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168;心中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165;不是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162;如此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162;宝贝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161;离开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;想要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;回忆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154;世界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;多少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152;就像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152;为什么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152;怎么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;美丽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144;情歌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143;相信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;我爱你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141;不能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140;感觉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140;还是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138;泪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138;最后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;温柔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;忘记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131;思念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130;不再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;已经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;总是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127;在你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;为了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124;一直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124;只有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;一切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121;一样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120;红尘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119;伤心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119;就算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118;一生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118;拥有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;继续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;失去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113;雨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;一天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;天空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107;这是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107;歌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106;希望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106;需要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106;还有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105;身边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105;阳光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105;痛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;孤单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;明白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103;所以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102;想着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102;依然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101;曾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100;等待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;悲伤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99;给你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99;一个人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98;这个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;直到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96;爱过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95;爱着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;开始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95;走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95;该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94;过去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94;温暖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94;无法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94;飞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93;那些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;孤独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92;难过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92;也许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92;花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91;明天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91;让我们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91;夜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90;火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89;生命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89;自由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89;沉默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88;看着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88;哭泣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87;一段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87;到你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86;浪漫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86;泪水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86;太多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86;天天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86;放弃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85;从此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84;留下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84;青春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84;人生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;不知道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83;地方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;生活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83;在一起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83;不管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82;多么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;朋友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82;日子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82;是不是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82;最美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;忘了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;拥抱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;唯一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78;真心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78;女孩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77;柔柔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77;变成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76;分手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;过了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75;见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75;时光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75;未来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75;不知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74;天涯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74;想你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74;慢慢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73;轻轻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72;眼睛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;就这样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;想念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;珍惜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71;只要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71;难道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70;你们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;从前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69;流浪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69;哪里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69;如今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69;喜欢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69;一片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;唱着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68;结局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;微笑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68;以后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68;成为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67;疯狂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;回头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67;家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67;全世界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67;当我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66;到底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66;梦想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66;愿意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;不必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65;告诉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65;姑娘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65;看到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65;可是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65;来吧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65;理由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65;没人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65;只想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65;路上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64;如何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64;身旁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64;相爱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64;像你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64;一点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64;上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63;想起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63;告诉我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62;回到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62;彼此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61;别人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61;等到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61;岁月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61;别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60;大巴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60;故事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60;和我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60;今生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60;那是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60;再见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60;值得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60;叫我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59;美好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59;那一天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59;以为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59;远方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59;放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58;风雨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58;今天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58;命运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58;他们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58;勇敢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58;有些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58;遇到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58;脸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57;笑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57;成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56;从来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56;但是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56;感情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56;觉得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56;离去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56;默默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56;女人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56;其实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56;请你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56;虽然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56;甜蜜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56;选择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56;再次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56;真爱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56;不懂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55;带着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55;感到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55;每个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55;能够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55;月光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55;早已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55;走过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55;爱人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54;不想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54;成了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54;会有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54;起来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54;痛苦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54;终于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54;承诺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53;等你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53;付出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53;心底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53;缘分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53;整夜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53;阿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52;变得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52;但我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52;独自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52;你想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52;守候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52;在这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52;这里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52;只能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52;花开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51;今晚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51;弯弯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51;相思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51;怎样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51;版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50;更多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50;就要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50;那样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50;发现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49;化作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49;宁愿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49;哦哦哦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49;亲爱的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49;伤悲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49;伤害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49;无奈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49;一场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49;这一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49;看看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48;天上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48;跳舞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48;相遇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48;眼神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48;爱上你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47;被你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47;离别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47;每天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47;年华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47;漂亮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47;往事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47;之间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47;最爱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47;不爱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46;此刻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46;尽情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46;看见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46;流泪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46;深爱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46;心上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46;心跳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46;还在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45;玫瑰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45;属于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45;夜晚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45;作曲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45;爱在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44;不怕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44;害怕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44;坚强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44;就会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44;漫漫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44;那一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44;幸运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44;再也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44;注定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44;昨天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44;充满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43;了解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43;梦里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43;梦中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43;在那里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43;只为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43;不在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42;记忆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42;脚步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42;就在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42;没有人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42;星星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42;寻找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42;折磨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42;作词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42;比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41;嘟嘟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41;分开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41;回家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41;火辣辣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41;即使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41;紧紧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41;每当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41;心情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41;遇见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41;正在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41;梆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40;不变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40;不让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40;翅膀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40;改变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40;感觉到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40;怀抱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40;会是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40;接受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40;面对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40;哪怕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40;声音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40;熟悉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40;完美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40;心碎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40;原来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40;做的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40;不愿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39;都想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39;分离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39;感受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39;会不会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39;记得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39;留在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39;流星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39;无情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39;找到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39;安慰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38;哒哒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38;大家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38;当初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38;都不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38;还要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38;漫天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38;陪我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38;认真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38;天使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38;天堂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38;笑容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38;一颗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38;一路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38;依偎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38;遗憾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38;音乐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38;阿拉蕾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37;呼唤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37;苦苦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37;力量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37;灵魂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37;期待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37;牵挂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37;所有人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37;消失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37;勇气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37;爱上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36;不停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36;烦恼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36;感动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36;还记得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36;既然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36;决定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36;男人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36;陪伴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36;是什么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36;送给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36;像我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36;夜里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36;意义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36;再多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36;不需要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35;当你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35;还能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35;每个人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35;情愿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35;融化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35;双手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35;要去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35;雨中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35;在乎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35;整个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35;知不知道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35;至少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35;走吧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35;啊啊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34;草原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34;唱出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34;痴情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34;璀璨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34;带走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34;对我说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34;而我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34;男孩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34;事情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34;停留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34;也是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34;一杯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34;一朵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34;应该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34;忧伤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34;有人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34;这般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34;爱恨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33;不去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33;传奇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33;叮咚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33;后悔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33;几分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33;骄傲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33;经过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33;看我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33;咪咪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33;能把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33;相伴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33;心爱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33;又一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33;这么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33;做你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33;编曲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32;都会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32;歌声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32;回来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32;来生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32;冷漠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32;旅行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32;迷失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32;能与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32;情人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32;请把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32;却是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32;谁又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32;望着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32;下辈子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32;要你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32;要走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32;一声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32;找不到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32;之歌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32;执着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32;般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31;抱着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31;别再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31;不够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31;不说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31;藏在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31;传说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31;从未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31;风中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31;开心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31;看你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31;那么多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31;凄凉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31;燃烧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31;仍然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31;什么时候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31;首歌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31;谁都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31;谁能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31;随你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31;无论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31;消息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31;一辈子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31;远去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31;证明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31;别让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30;不可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30;承受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30;大大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30;断肠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30;多情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30;干活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30;很爱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30;距离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30;绝不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30;慢慢地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30;妹妹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30;陌生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30;然后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30;胜利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30;娑婆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30;享受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30;眼里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30;一切都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30;远离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30;怎能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30;祝福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30;转身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30;转弯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30;滋味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30;最好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30;爱得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29;脆弱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29;跟着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29;结束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29;梅子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29;你好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29;徘徊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29;心头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29;醒来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29;也要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29;一定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29;有谁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29;诱惑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29;在这里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29;之中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29;只愿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29;安全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28;痴心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28;出了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28;担心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28;等我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28;第一次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28;还会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28;痕迹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28;蝴蝶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28;角落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28;恋爱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28;美酒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28;陪着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28;起了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28;傻傻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28;摔跤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28;疼爱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28;天边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28;习惯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28;小小的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28;遗忘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28;月亮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28;这些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28;之后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28;追逐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28;爱河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27;不得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27;不如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27;错过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27;何时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27;激情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27;假期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27;节奏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27;可爱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27;留下来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27;满足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27;茫茫人海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27;容易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27;舍得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27;双眼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27;瞬间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27;太阳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27;问你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27;心痛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27;样子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27;一回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27;一试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27;原因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27;站在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27;这份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27;真实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27;挣脱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27;城市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26;春天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26;打电话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26;多久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26;跟你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26;呼吸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26;煎熬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26;来了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26;泪流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26;路口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26;努力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26;清晨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26;情人节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26;舍不得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26;说的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26;童年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26;下一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26;潇洒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26;旋转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26;遥远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26;一遍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26;悠悠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26;在那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26;不该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25;不敢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25;不可能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25;而你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25;放手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25;风吹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25;孩子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25;好久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25;会在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25;纠缠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25;酒干倘卖无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25;渴望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25;来回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25;恋人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25;流下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25;满了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25;那里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25;能说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25;陪你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25;忍不住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25;深深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25;听我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25;投向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25;突然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25;我为你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25;信仰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25;星期四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25;用心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25;安静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24;彩虹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24;出现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24;大声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24;东西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24;都不会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24;多年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24;多少次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24;歌唱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24;更高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24;滚滚红尘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24;好像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24;何必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24;精彩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24;来世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24;每一个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24;秘密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24;模糊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24;难以置信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24;派对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24;平凡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24;人们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24;上了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24;神话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24;无处可逃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24;无悔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24;无助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24;想我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24;想知道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24;心酸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24;许多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24;摇滚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24;一直在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24;遇上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24;最深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24;爱到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23;缠绵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23;匆匆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23;等着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23;多想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23;飞翔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23;风景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23;感谢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23;黑夜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23;渐渐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23;开了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23;脸上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23;留给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23;每一次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23;梦境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23;能让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23;清楚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23;全部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23;却又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23;确定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23;伤口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23;始终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23;守着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23;受伤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23;说是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23;温存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23;现实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23;谢谢你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23;心扉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23;学会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23;要在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23;一边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23;影子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23;栀子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23;走到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23;悲哀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22;不断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22;不回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22;不说话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22;彻底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22;成双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22;城里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22;到我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22;冬天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22;放开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22;飞舞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22;幻想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22;机会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22;嫁给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22;嫁人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22;刘若英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22;漫步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22;前世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22;悄悄地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22;去了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22;忍住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22;伤痕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22;身体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22;体会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22;天地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22;天长地久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22;天真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22;听到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22;停止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22;偎依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22;无害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22;无力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22;心间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22;要把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22;要让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22;要用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22;要做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22;一点点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22;游戏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22;有些人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22;欲望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22;照亮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22;追求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22;白云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21;不曾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21;不过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21;都没有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21;怀念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21;或许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21;家园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21;今朝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21;靠近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21;来不及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21;老去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21;茫茫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21;那条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21;泥鳅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21;年轻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21;偶尔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21;任何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21;日夜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21;伤痛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21;身影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21;时时刻刻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21;她是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21;味道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21;问问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21;夏天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21;欣赏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21;一句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21;一曲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21;依旧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21;永恒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21;咱们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21;重来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21;白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20;不再是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20;痴狂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20;错了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20;打开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20;大坝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20;大海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20;点亮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20;给了谁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20;很多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20;后来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20;怀疑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20;简单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20;坎坷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20;可能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20;狂欢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20;落在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20;满天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20;模样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20;难免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20;能不能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20;祈祷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20;千里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20;秋天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20;失落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20;世间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20;谁在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20;随着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20;逃避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20;特别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20;听见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20;挽留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20;献给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20;相逢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20;想去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20;想象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20;旋律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20;夜夜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20;有点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20;有情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20;最初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20;保留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19;必须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19;并没有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19;不知不觉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19;苍白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19;苍茫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19;尝试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19;都要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19;飞越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19;分享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19;古老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19;关怀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19;花好月圆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19;话语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19;欢笑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19;肩膀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19;就不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19;看不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19;可不可以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19;理想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19;面前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19;明明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19;年纪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19;奇迹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19;亲吻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19;轻轻地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19;情缘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19;如果说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19;失去了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19;试着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19;谁也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19;随风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19;太过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19;太深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19;逃开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19;听着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19;偷走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19;晚上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19;下了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19;心灵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19;许下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19;摇摆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19;一击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19;一阵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19;隐形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19;愿望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19;越来越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19;长大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19;重要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19;才是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18;灿烂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18;唱歌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18;赤裸裸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18;惆怅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18;穿过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18;从不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18;电影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18;光下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18;广播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18;滑落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18;化成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18;今夜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18;尽管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18;静静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18;咖啡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18;渴求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18;来过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18;每一天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18;迷人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18;绵绵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18;摩天轮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18;能不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18;念着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18;偏偏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18;千山万水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18;青青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18;闪电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18;守护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18;万分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18;委屈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18;问候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18;我怕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18;无人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18;想像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18;心思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18;新娘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18;性感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18;虚伪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18;眼中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18;要对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18;也有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18;一只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18;用尽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18;约定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18;再来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18;再让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18;在我心中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18;这一切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18;自我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18;总在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18;走来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18;阻拦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18;安排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17;抱紧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17;变了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17;表情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17;不出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17;不老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17;不问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17;不朽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17;尘埃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17;创造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17;吹来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17;带来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17;带你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17;但愿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17;动心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17;多远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17;歌曲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17;过得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17;嘿嘿嘿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17;怀里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17;换来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17;活着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17;几个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17;见过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17;将她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17;看透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17;可惜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17;老天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17;两端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17;漫长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17;美妙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17;明月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17;年少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17;千年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17;千万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17;人海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17;山里红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17;上天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17;胜过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17;抬头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17;套马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17;天涯海角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17;忘掉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17;我像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17;相聚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17;想爱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17;想到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17;心窝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17;眼前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17;有时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17;于是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17;远远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17;再大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17;怎么了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17;怎么做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17;之前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17;走向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17;哎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16;暗中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16;不见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16;不休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16;不许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16;触摸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16;从那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16;大地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16;单身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16;敌不过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16;都在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16;多少个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16;耳边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16;放下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16;高歌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16;高胜美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16;歌谣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16;跟我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16;过往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16;好想你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16;何处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16;红颜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16;花开花落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16;化做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16;画面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16;假装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16;坚持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16;借口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16;可我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16;空虚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16;来到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16;来自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16;两个人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16;轮回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16;落叶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16;麻木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16;勉强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16;那种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16;飘飘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16;悄悄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16;憔悴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16;清风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16;去想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16;全都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16;人在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16;上有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16;深刻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16;深夜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16;升起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16;剩下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16;手背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16;死心塌地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16;天黑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16;同样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16;童话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16;相见恨晚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16;星光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16;胸膛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16;演唱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16;也好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16;一道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16;已是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16;忧愁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16;越深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16;云彩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16;在意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16;这杯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16;整颗心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16;准备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16;暗暗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15;背后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15;被爱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15;别离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15;不离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15;不忍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15;不算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15;不应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15;擦干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15;沉睡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15;趁早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15;短暂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15;断了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15;发生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15;放在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15;风沙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15;干杯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15;哥哥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15;够不够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15;惯了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15;汉子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15;何方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15;很好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15;呼叫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15;花儿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15;划过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15;谎言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15;灰色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15;究竟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15;就把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15;开花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15;快要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15;来说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15;浪花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15;流出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15;每次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15;梦醒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15;迷恋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15;明日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15;命中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15;目眩神迷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15;难受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15;诺言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15;清醒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15;去吧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15;热血沸腾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15;容颜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15;如风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15;入睡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15;若是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15;伤了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15;上帝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15;是因为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15;誓言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15;谁不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15;甜心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15;听你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15;同志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15;童真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15;唯有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15;我唱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15;无边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15;无聊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15;无所谓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15;下着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15;鲜花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15;相守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15;想不想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15;想想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15;心疼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15;心要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15;羞答答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15;言语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15;遥望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15;也没有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15;一千个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15;一张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15;忧郁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15;有种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15;与我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15;愈加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15;原谅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15;在心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15;这段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15;这种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15;真是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15;真正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15;挣扎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15;终究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15;重新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15;安心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14;奔跑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14;表演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14;不多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14;不哭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14;颤抖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14;穿透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14;代表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14;单纯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14;等待着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14;低头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14;地球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14;电话号码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14;定是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14;都有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14;多少人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14;发呆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14;防备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14;分分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14;敢不敢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14;合合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14;花香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14;假如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14;将是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14;将我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14;街上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14;尽了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14;酒杯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14;绝对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14;绝情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14;开在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14;可知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14;苦痛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14;黎明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14;流水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14;目光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14;泡沫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14;欠你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14;卿卿我我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14;情深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14;全是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14;热情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14;人潮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14;奢求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14;奢望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14;甚至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14;时分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14;世界上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14;视线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14;是非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14;收到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14;手中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14;说话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14;厮守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14;死里逃生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14;诉说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14;所谓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14;她们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14;逃跑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14;停在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14;偷偷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14;晚风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14;无言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14;西藏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14;想得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14;向你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14;像个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14;心海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14;胸怀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14;淹没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14;眼波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14;要说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14;一次次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14;一刻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14;一生一世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14;一首歌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14;一望无际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14;拥抱着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14;有缘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14;于事无补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14;愉快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14;宇宙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14;再一次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14;在说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14;长空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14;只好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14;总会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14;纵然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14;左右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14;坐在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14;做了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14;爆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13;悲欢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13;表白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13;并不会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13;不来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13;不完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13;出发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13;春花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13;答案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13;答应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13;打扰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13;代价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13;带到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13;当时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13;到达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13;丢了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13;懂得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13;动人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13;多些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13;仿佛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13;更好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13;共同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13;孤寂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13;鼓励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13;还没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13;好不好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13;好了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13;何不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13;和他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13;黑暗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13;很久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13;红红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13;花朵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13;化蝶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13;怀中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13;黄昏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13;回不来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13;回去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13;回应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13;会了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13;间里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13;僵尸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13;就有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13;拒绝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13;开朗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13;可以吗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13;蓝天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13;练习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13;两个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13;令我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13;妈妈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13;埋在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13;没能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13;没什么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13;那天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13;难以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13;彷徨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13;飘过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13;欺骗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13;牵手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13;情非得已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13;情绪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13;求你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13;去做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13;人心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13;伤过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13;时刻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13;守在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13;太快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13;谈恋爱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13;坦白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13;天花板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13;天籁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13;同时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13;问我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13;喔喔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13;我俩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13;无比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13;雾里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13;小宝贝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13;眼睁睁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13;夜空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13;一万年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13;隐藏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13;永葆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13;有过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13;又是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13;月影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13;再想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13;展示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13;找寻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13;这次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13;真的很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13;拯救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13;只是在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13;直至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13;指引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13;重逢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13;追忆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13;足够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13;昨日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13;做过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13;哀伤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12;爱了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12;爱意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12;白首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12;白雪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12;背影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12;不过是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12;不明白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12;不停地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12;不在乎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12;缠绕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12;吹过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12;春风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12;春秋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12;春去秋来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12;此情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12;从今以后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12;从来没有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12;带你去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12;到老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12;道理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12;地久天长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12;颠沛流离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12;凋零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12;懂你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12;动听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12;都能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12;都未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12;对方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12;对着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12;多采多姿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12;翻滚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12;飞到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12;分分秒秒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12;纷飞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12;该不该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12;感伤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12;干了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12;割舍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12;给谁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12;故乡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12;归去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12;海角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12;海里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12;含泪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12;何苦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12;和你在一起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12;黑鸭子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12;嗨哟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12;嘿嘿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12;轰轰烈烈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12;荒芜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12;会给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12;积极向上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12;计划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12;嫁衣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12;见你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12;尽头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12;举起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12;绝望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12;可怜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12;恐惧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12;口难开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12;哭哭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12;快点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12;蓝色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12;狼狈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12;老了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12;泪光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12;泪眼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12;冷酷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12;领悟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12;留恋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12;落下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12;没有什么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12;摩诃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12;男友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12;难舍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12;难忘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12;能否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12;疲惫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12;漂泊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12;祈求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12;牵绊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12;亲手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12;圈圈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12;却说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12;人儿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12;认为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12;日日夜夜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12;如同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12;说不出口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12;思量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12;碎了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12;听听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12;忘不掉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12;忘不了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12;乌有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12;喜欢我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12;陷入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12;想过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12;小小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12;雪花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12;掩埋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12;眼眶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12;要靠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12;夜色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12;一片空白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12;一眼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12;移动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12;亦非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12;有错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12;有没有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12;有心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12;有勇气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12;原野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12;再说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12;早知道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12;占据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12;张开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12;这些年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12;着急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12;着迷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12;只剩下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12;走得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12;组合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12;爱不释手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11;爱恋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11;爱她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11;白色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11;伴你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11;保管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11;被我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11;别说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11;不用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11;才能够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11;残忍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11;草地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11;痴痴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11;出来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11;除了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11;传来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11;窗外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11;词曲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11;此时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11;带回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11;当然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11;当作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11;荡漾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11;到底有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11;到现在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11;地平线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11;点点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11;毒药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11;朵玫瑰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11;翻过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11;繁星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11;反正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11;房间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11;飞蛾扑火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11;非要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11;奋战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11;风风雨雨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11;凤凰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11;赶快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11;告别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11;跟他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11;关心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11;光芒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11;过头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11;还我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11;好不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11;好想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11;狐狸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11;欢喜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11;回不去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11;回首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11;计较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11;记起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11;纪念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11;枷锁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11;见了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11;见我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11;进了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11;巨大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11;骏马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11;流淌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11;落花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11;埋葬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11;没了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11;没有勇气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11;蒙娜丽莎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11;迷惘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11;那时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11;怒放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11;盼你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11;拼命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11;期盼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11;牵着手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11;清晰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11;情不自禁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11;情感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11;情怀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11;晴朗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11;绕着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11;柔情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11;闪躲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11;上去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11;深情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11;什么样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11;手上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11;手心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11;谁错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11;谁对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11;四方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11;谈论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11;躺在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11;逃离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11;天长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11;痛得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11;头发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11;未曾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11;吻你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11;无法自拔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11;无怨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11;舞女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11;下一个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11;相依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11;想说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11;想有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11;小三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11;笑脸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11;心儿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11;心上人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11;星空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11;星球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11;胸口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11;许是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11;雪莲花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11;一百里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11;一口气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11;一直都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11;已不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11;意外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11;永不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11;幽梦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11;有幸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11;又见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11;仔细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11;早已经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11;怎么能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11;怎么想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11;这条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11;争吵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11;整天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11;只得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11;只怕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11;主题曲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11;住在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11;转眼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11;最亮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11;做人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11;哀愁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10;爱火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10;巴黎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10;背叛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10;比我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10;毕竟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10;别后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10;冰冷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10;并不是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10;擦肩而过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10;才想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10;曾经在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10;曾是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10;曾为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10;场景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10;超越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10;潮湿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10;憧憬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10;出卖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10;窗台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10;从此以后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10;从左到右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10;淡淡的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10;低音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10;地点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10;点燃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10;定要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10;都说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10;都已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10;度过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10;对错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10;犯下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10;放电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10;放纵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10;飞去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10;赴汤蹈火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10;干脆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10;孤身一人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10;罐子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10;广场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10;还没有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10;海风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10;海枯石烂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10;海洋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10;海中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10;好多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10;花花世界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10;皇后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10;灰姑娘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10;活不下去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10;交错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10;接触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10;紧急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10;经不起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10;就能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10;就算是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10;看破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10;考验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10;可能会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10;哭着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10;了吧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10;了吗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10;礼物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10;力气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10;历史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10;留不住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10;落泪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10;马蹄声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10;没到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10;门口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10;迷惑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10;魔鬼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10;莫让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10;那份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10;南无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10;内心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10;能在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10;凝聚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10;潘玮柏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10;抛弃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10;碰撞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10;疲倦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10;飘雪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10;前尘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10;轻易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10;求救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10;曲折离奇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10;趣味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10;热烈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10;人世间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10;如痴如醉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10;若不是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10;莎啦啦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10;闪耀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10;伤感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10;伤痕累累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10;舍弃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10;伸出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10;身后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10;身上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10;失望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10;时代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10;手牵手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10;双飞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10;谁说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10;踏上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10;提醒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10;天下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10;天意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10;甜言蜜语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10;痛快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10;退出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10;微风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10;卫星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10;我家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10;无怨无悔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10;夕阳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10;喜悦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10;吓着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10;乡村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10;相对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10;相随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10;香味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10;响起来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10;向我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10;小路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10;小妹妹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10;笑着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10;写下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10;邂逅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10;心房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10;心门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10;熊熊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10;寻觅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10;眼眸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10;一般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10;一人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10;一瞬间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10;意味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10;迎风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10;永久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10;有无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10;原地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10;遭遇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10;绽放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10;这一刻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10;真情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10;征服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10;整晚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10;只留下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10;只因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10;终点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10;皱纹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10;转个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10;坠落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10;卓依婷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10;自在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10;走遍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10;走进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10;走上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10;走下去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10;白发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9;白头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9;半生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9;伴我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9;保重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9;别在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9;缤纷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9;不能够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9;不是说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9;不应该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9;不与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9;才有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9;彻夜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9;沉醉于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9;迟来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9;春天里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9;春雨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9;此生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9;摧毁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9;打破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9;大哥哥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9;当成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9;倒数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9;冬季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9;对手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9;而她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9;放肆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9;飞蛾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9;飞过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9;芬芳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9;奉献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9;高安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9;高坡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9;更加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9;更适合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9;光阴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9;和她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9;河边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9;黑色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9;换回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9;慌乱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9;黄土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9;会用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9;火苗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9;或者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9;几多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9;见对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9;见面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9;教人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9;接近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9;街头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9;姐妹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9;解释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9;惊奇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9;竟然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9;竟是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9;九百九十九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9;救救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9;眷恋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9;看到了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9;可能是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9;刻骨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9;刻在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9;苦涩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9;来啊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9;蓝蓝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9;老公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9;乐章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9;留下了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9;路途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9;轮到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9;满身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9;眉头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9;美的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9;梦回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9;弥漫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9;迷茫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9;民族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9;牧场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9;哪一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9;那儿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9;那个人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9;男朋友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9;难得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9;宁静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9;怕你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9;盼望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9;飘散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9;飘香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9;气息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9;牵着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9;强烈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9;亲近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9;然而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9;认输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9;如何是好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9;如梦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9;山里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9;神秘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9;生死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9;石头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9;似乎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9;试过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9;试图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9;谁让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9;说得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9;天啊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9;天亮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9;天明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9;听说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9;通通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9;透了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9;退缩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9;玩乐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9;万千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9;为甚么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9;温柔乡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9;下个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9;下去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9;献出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9;相恋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9;相信你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9;相拥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9;小女孩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9;笑意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9;心甘情愿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9;心愿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9;信念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9;星期六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9;星月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9;漩涡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9;演出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9;仰望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9;摇动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9;要求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9;要是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9;要为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9;一切都是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9;一生何求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9;一万个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9;依然是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9;英雄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9;有缘无份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9;又想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9;预言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9;愿为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9;再回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9;在此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9;长发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9;掌声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9;掌心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9;照片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9;这儿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9;之时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9;之外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9;只爱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9;中央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9;中有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9;终站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9;追问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9;总有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9;做不到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9;岙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8;把门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8;帮我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8;报酬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8;抱住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8;爆发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8;遍野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8;别用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8;冰冻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8;不见了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8;不散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8;步伐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8;车厢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8;冲动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8;出口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8;除非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8;吹着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8;从何而来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8;从来未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8;从头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8;大把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8;大道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8;到处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8;得不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8;得了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8;灯光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8;灯下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8;丢在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8;动地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8;动过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8;断续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8;对不起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8;多大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8;躲避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8;躲开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8;躲在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8;而去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8;发挥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8;反反复复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8;飞扬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8;分给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8;纷纷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8;风尘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8;风里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8;风头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8;风雪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8;赶走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8;高兴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8;歌手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8;给予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8;跟我来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8;更快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8;狗尾草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8;关上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8;规矩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8;果香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8;过来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8;还不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8;海角天涯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8;害羞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8;好孤单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8;呵呵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8;何妨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8;何物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8;荷塘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8;很难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8;呼喊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8;欢呼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8;缓缓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8;荒漠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8;黄沙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8;回流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8;回心转意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8;火海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8;火红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8;火势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8;几回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8;季节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8;家乡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8;坚固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8;将会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8;将去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8;脚下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8;洁白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8;今生今世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8;今宵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8;景色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8;静静的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8;镜子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8;酒窝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8;就好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8;就可以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8;就越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8;聚散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8;抉择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8;看不出来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8;看不到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8;看出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8;看过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8;刻骨铭心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8;哭笑不得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8;宽广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8;宽容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8;狂野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8;拉着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8;懒散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8;冷冷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8;理会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8;脸庞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8;两行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8;另一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8;流逝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8;流着泪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8;罗百吉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8;埋藏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8;满眼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8;毛毛雨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8;没错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8;每分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8;魔力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8;哪来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8;那会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8;那麽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8;难到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8;脑袋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8;脑海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8;能为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8;陪你走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8;朋友们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8;飘落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8;平和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8;破碎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8;菩提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8;期望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8;牵起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8;牵引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8;悄然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8;青草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8;全身而退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8;却把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8;却不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8;却更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8;柔情蜜意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8;入了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8;洒脱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8;沙漠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8;深爱着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8;深藏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8;深秋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8;深渊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8;渗透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8;生在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8;失魂落魄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8;失恋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8;十年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8;十一年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8;市里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8;束缚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8;双臂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8;说谎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8;思考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8;四季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8;随时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8;所爱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8;太久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8;太小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8;太早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8;忐忑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8;天国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8;天际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8;投入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8;透明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8;玩弄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8;万里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8;往前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8;望眼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8;伪装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8;握住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8;无时无刻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8;无缘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8;舞台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8;西北风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8;下垂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8;下定决心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8;相亲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8;相约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8;想了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8;像在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8;消遣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8;斜阳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8;谢了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8;谢谢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8;新郎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8;星火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8;星期五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8;星期一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8;兴奋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8;颜色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8;要给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8;要想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8;一分钟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8;一盏灯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8;一支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8;依然如故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8;悠扬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8;由你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8;犹豫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8;于我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8;雨后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8;缘份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8;远走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8;月儿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8;越过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8;运气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8;在想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8;站得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8;湛蓝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8;找个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8;这颗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8;枕头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8;整片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8;知己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8;终有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8;专辑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8;滋润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8;走开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8;阻挡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8;嘴边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8;嘴角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8;最大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8;醉了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8;做得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8;做着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8;爱不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7;爱到深处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7;暧昧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7;把酒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7;保持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7;抱得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7;抱你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7;悲欢离合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7;被她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7;本来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7;比你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7;彼岸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7;别来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7;并非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7;不得不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7;不分彼此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7;不甘示弱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7;不喜欢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7;不愿意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7;不重要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7;不准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7;布拉格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7;曾经是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7;唱片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7;唱起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7;朝阳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7;成熟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7;崇拜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7;传说中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7;此际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7;蹉跎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7;打着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7;大约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7;代替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7;带给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7;等一下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7;巅峰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7;电视剧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7;顶天立地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7;定会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7;都不能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7;都市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7;对待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7;对面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7;恩爱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7;发觉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7;繁华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7;犯错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7;放不开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7;非常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7;负累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7;感恩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7;刚好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7;高山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7;隔夜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7;隔着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7;个性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7;给了我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7;供养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7;辜负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7;关于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7;归家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7;过后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7;还像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7;行在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7;好孩子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7;好一朵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7;呵护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7;合唱组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7;何为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7;河流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7;很想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7;红日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7;欢乐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7;回答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7;回想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7;悔恨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7;会对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7;会是在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7;昏暗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7;或在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7;击中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7;即便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7;几次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7;见到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7;交换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7;叫着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7;结婚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7;今后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7;经常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7;晶莹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7;旧日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7;就当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7;就向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7;剧情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7;开过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7;开口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7;慷慨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7;靠你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7;肯定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7;空气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7;宽阔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7;牢牢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7;老地方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7;老家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7;累积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7;累了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7;冷暖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7;离我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7;李宗盛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7;两颗心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7;俩人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7;亮了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7;凌晨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7;令你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7;流动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7;落幕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7;满满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7;玫瑰花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7;梦到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7;迷醉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7;魔法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7;茉莉花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7;陌生人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7;拿什么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7;哪有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7;那一年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7;难了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7;难舍难分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7;逆流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7;年半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7;片刻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7;其中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7;千言万语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7;强求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7;敲门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7;瞧瞧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7;琴声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7;倾心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7;情话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7;情侣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7;情义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7;情意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7;晴空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7;庆幸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7;囚困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7;求求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7;求我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7;权利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7;全部都是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7;却没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7;日出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7;若有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7;洒满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7;撒盐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7;森林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7;伤得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7;烧着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7;稍安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7;少女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7;深夜里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7;神魂颠倒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7;生气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7;生生世世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7;湿了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7;实在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7;受尽折磨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7;书页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7;输了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7;双唇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7;谁会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7;说吧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7;思绪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7;四海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7;送你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7;送走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7;太美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7;太晚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7;叹息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7;逃不过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7;天荒地老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7;天蓝蓝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7;停步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7;停下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7;停歇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7;痛彻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7;突然之间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7;危险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7;围绕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7;蔚蓝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7;温馨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7;吻吻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7;乌云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7;呜呜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7;无处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7;无影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7;午夜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7;弦子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7;相识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7;相望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7;响起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7;消除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7;小虫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7;小河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7;心事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7;辛苦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7;休想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7;修得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7;虚假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7;延续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7;沿着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7;眼光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7;眼角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7;演员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7;摇晃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7;摇篮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7;要带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7;要知道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7;夜深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7;夜深人静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7;一举一动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7;一幕幕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7;一丝丝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7;一往情深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7;一下子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7;依恋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7;已为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7;意乱情迷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7;音符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7;吟唱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7;迎接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7;用手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7;犹如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7;游走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7;有趣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7;有着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7;又把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7;愚昧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7;预兆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7;约会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7;再等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7;再找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7;在家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7;在他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7;早点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7;盏灯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7;张超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7;长相依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7;长夜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7;照耀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7;这世上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7;斟满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7;指尖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7;制作人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7;钟爱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7;周围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7;抓住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7;专属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7;子民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7;总要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7;最佳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7;最近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7;最喜欢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7;罪名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7;醉人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7;昨夜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7;做到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7;熬不过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6;翱翔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6;巴掌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6;把握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6;白昼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6;扮演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6;包围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6;饱含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6;报复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6;北极光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6;背包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6;本该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6;比例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6;边说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6;变淡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6;别的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6;别哭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6;别恋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6;槟榔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6;播放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6;捕捉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6;不确定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6;不如说是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6;不知所措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6;不住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6;沧桑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6;曾在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6;察觉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6;唱首歌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6;嘲笑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6;潮落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6;潮起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6;潮水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6;沉浸在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6;沉醉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6;城堡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6;惩罚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6;冲走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6;出过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6;触动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6;穿着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6;床上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6;吹遍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6;春夏秋冬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6;纯真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6;错觉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6;大雪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6;带回家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6;待过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6;刀山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6;道光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6;得好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6;等等等等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6;低声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6;滴滴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6;地域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6;点点头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6;掉下来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6;东阳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6;动了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6;都像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6;抖抖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6;斗士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6;赌注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6;短信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6;多此一举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6;多少年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6;恩恩爱爱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6;耳朵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6;发誓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6;翻开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6;放开手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6;放任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6;飞驰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6;飞走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6;分担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6;分手时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6;分钟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6;粉碎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6;风儿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6;风和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6;风云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6;敷衍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6;俘虏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6;浮沉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6;福和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6;该有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6;关上灯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6;滚动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6;过错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6;过客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6;毫无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6;好过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6;好朋友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6;好心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6;何日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6;何时能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6;黑黑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6;狠狠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6;红了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6;红色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6;忽然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6;互相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6;护着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6;花瓣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6;化了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6;坏女孩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6;欢迎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6;幻觉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6;挥手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6;回得去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6;会为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6;婚礼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6;婚纱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6;活在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6;火花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6;火星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6;或是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6;疾风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6;几番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6;计时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6;坚定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6;艰难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6;监制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6;交给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6;解不开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6;解脱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6;矜持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6;仅仅是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6;进退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6;经得起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6;经历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6;旧梦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6;就不会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6;局限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6;聚光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6;决不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6;开车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6;看不清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6;看起来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6;看清楚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6;看一遍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6;看一看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6;抗拒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6;可有可无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6;空白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6;空枕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6;口中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6;枯萎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6;哭了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6;苦海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6;狂奔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6;来给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6;来就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6;来来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6;来想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6;浪费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6;乐子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6;泪滴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6;泪痕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6;冷风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6;冷眼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6;离散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6;里来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6;辽阔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6;料到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6;烈火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6;淋湿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6;溜走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6;刘德华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6;留住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6;流着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6;流转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6;路向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6;轮廓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6;罗大佑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6;落入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6;旅程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6;埋怨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6;满天飞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6;蔓延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6;梅花三弄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6;每一分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6;美人归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6;朦胧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6;孟庭苇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6;梦幻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6;明年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6;蓦然回首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6;某天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6;某一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6;沐浴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6;拿着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6;哪儿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6;那首歌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6;那一刻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6;难解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6;年代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6;年龄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6;凝望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6;扭扭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6;偶然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6;拍着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6;滂沱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6;配角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6;脾气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6;片尾曲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6;漂流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6;飘渺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6;飘着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6;平面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6;起身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6;汽笛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6;千百回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6;前方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6;切的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6;亲爱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6;轻松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6;轻盈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6;情节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6;情网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6;秋风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6;屈服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6;全身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6;痊愈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6;却在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6;热恋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6;人世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6;任何人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6;日记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6;如果有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6;如山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6;软弱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6;若你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6;若有情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6;三二一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6;三圈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6;沙漏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6;闪过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6;烧出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6;身不由己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6;深处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6;深呼吸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6;时时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6;世上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6;试探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6;收回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6;收获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6;手把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6;受苦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6;受了伤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6;树叶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6;帅哥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6;谁先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6;水流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6;睡不着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6;思恋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6;思路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6;撕碎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6;撕心裂肺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6;送我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6;速度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6;它把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6;它们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6;谭咏麟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6;讨好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6;提着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6;体温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6;天外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6;填满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6;贴心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6;同行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6;痛饮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6;退到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6;退路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6;威武雄壮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6;偎着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6;未知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6;温度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6;无路可走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6;无能为力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6;无权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6;无谓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6;无限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6;伍佰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6;陷阱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6;陷在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6;相处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6;相连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6;相知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6;想好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6;想家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6;想她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6;想听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6;想问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6;向火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6;向右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6;向左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6;潇潇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6;休息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6;宿命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6;虚情假意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6;虚无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6;学着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6;血脉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6;要和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6;要回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6;要将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6;也无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6;夜风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6;一生中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6;一早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6;依靠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6;已被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6;已无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6;以外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6;亦是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6;因此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6;引导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6;永远都是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6;又去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6;鱼儿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6;月球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6;越是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6;云烟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6;再回来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6;再续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6;在哪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6;在下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6;早就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6;早上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6;怎会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6;怎么办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6;怎么会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6;怎么样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6;摘下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6;展现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6;占有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6;张学友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6;张宇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6;珍贵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6;正浓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6;知道该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6;知道吗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6;直走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6;种下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6;抓紧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6;撞击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6;追随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6;坠入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6;子时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6;自唱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6;走得快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6;走远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6;走着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6;阻隔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6;嘴里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6;最强者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6;最终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6;作乐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6;阿妹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5;啊啊啊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5;爱慕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5;爱情故事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5;爱惜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5;爱心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5;百里香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5;百年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5;半颗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5;伴舞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5;包袱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5;包围圈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5;抱歉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5;北京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5;背着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5;奔放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5;奔流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5;比翼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5;笔迹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5;闭上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5;编织成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5;变幻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5;变迁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5;表达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5;别怕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5;冰雪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5;不管是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5;不及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5;不觉得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5;不可以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5;不需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5;擦肩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5;采下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5;苍天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5;冲毁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5;充斥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5;充满着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5;初次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5;处处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5;吹去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5;春光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5;纯纯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5;纯音乐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5;从没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5;从现在开始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5;达人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5;打动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5;大雨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5;待在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5;单身情歌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5;但是她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5;导演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5;得很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5;得下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5;等候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5;等了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5;低落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5;滴泪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5;滴血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5;地老天荒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5;电台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5;凋谢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5;东南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5;冬夏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5;都可以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5;逗留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5;毒品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5;独立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5;独坐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5;多来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5;多说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5;发丝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5;翻阅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5;凡人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5;凡俗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5;犯了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5;芳心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5;放松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5;放心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5;飞得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5;飞起来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5;粉身碎骨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5;浮现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5;付给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5;该往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5;感受到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5;刚要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5;港湾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5;高声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5;告诉她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5;搁浅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5;革命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5;各自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5;给他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5;跟她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5;更美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5;公平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5;宫阙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5;刮过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5;关在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5;管它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5;滚滚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5;滚烫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5;过着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5;还说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5;还想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5;含情脉脉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5;寒冷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5;寒夜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5;行李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5;好吧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5;好莱坞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5;喝酒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5;何在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5;恨我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5;胡思乱想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5;糊涂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5;华丽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5;化身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5;话到嘴边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5;幻灭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5;换上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5;换我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5;灰烬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5;会把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5;会被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5;会想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5;混乱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5;活出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5;击退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5;激动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5;即将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5;加速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5;坚决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5;叫声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5;叫作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5;教我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5;揭开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5;睫毛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5;解救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5;紧地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5;进入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5;惊醒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5;精灵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5;镜头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5;酒吧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5;救赎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5;就吃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5;就走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5;沮丧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5;举杯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5;决心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5;卡片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5;开启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5;开早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5;看不见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5;看了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5;看情况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5;渴盼着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5;刻划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5;哭得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5;苦闷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5;困境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5;拉近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5;来听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5;蓝莲花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5;老人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5;泪花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5;脸孔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5;亮着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5;疗伤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5;聊天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5;嘹亮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5;烈酒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5;留着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5;流过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5;露出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5;旅游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5;满山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5;漫漫长夜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5;盲目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5;茫然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5;毛主席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5;没出息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5;没想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5;每秒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5;美好时光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5;美景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5;美满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5;妹子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5;门外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5;懵懂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5;梦游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5;迷迭香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5;迷离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5;面的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5;面孔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5;面纱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5;明知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5;默默地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5;某一个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5;目的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5;目睹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5;哪个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5;哪会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5;那片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5;那我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5;难熬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5;能使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5;能听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5;能有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5;能做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5;霓虹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5;扭动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5;浓烈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5;女人爱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5;藕断丝连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5;漂浮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5;飘来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5;飘零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5;飘向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5;铺满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5;朴树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5;奇幻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5;起起落落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5;起头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5;轻声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5;轻吻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5;倾诉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5;倾听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5;倾斜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5;清了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5;庆祝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5;秋千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5;取了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5;去看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5;全场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5;全都是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5;缺失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5;热辣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5;人吗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5;人去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5;人群中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5;人为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5;任你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5;任由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5;荣耀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5;散场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5;色彩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5;沙洲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5;傻子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5;山岗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5;山脉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5;山下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5;闪闪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5;闪着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5;善良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5;伤疤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5;上来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5;尚未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5;少了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5;奢侈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5;神圣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5;生死相许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5;声声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5;盛开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5;失眠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5;十五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5;十五岁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5;时钟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5;是否能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5;逝去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5;手里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5;受不了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5;受够了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5;受罪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5;鼠尾草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5;曙光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5;摔成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5;霜雪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5;谁是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5;谁是谁非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5;说不出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5;说到底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5;说什么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5;说些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5;说走就走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5;私奔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5;思乡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5;死了心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5;苏醒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5;酸酸甜甜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5;随处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5;随遇而安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5;孙子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5;它会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5;她让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5;她也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5;她有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5;太慢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5;太难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5;太远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5;特殊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5;提起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5;提示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5;天才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5;天赋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5;天会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5;田野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5;填补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5;贴在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5;听过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5;停留在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5;痛了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5;透着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5;推开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5;完整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5;万般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5;万劫不复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5;万世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5;忘情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5;望穿秋水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5;维吉尼亚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5;伟大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5;温泉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5;吻别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5;握着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5;乌兰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5;无话可说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5;无踪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5;妩媚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5;吸引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5;熄灭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5;袭来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5;喜怒哀乐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5;喜帖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5;细心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5;下雨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5;相片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5;相同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5;相悦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5;想买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5;潇洒走一回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5;小孩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5;小妞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5;小心翼翼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5;小镇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5;邪念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5;心不变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5;心田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5;信号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5;信誓旦旦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5;信天游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5;星辰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5;星期二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5;星期三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5;形影不离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5;许巍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5;宣布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5;雪中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5;血泪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5;烟云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5;湮灭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5;沿途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5;要比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5;要与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5;耀眼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5;野性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5;一个男孩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5;一整天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5;一转眼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5;伊豆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5;衣服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5;已在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5;音讯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5;银河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5;萦绕在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5;永远是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5;用错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5;有泪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5;有所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5;又一次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5;雨打风吹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5;雨滴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5;预感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5;鸳鸯戏水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5;园里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5;原来是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5;远处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5;月色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5;越多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5;越来越近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5;越长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5;再去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5;再听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5;再问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5;在看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5;在手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5;在水中央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5;在用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5;战争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5;张雨生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5;长久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5;招人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5;找点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5;照顾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5;照在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5;遮住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5;这不是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5;这场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5;珍爱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5;真地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5;真相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5;真心真意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5;阵脚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5;振作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5;争斗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5;睁开眼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5;只会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5;只需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5;直觉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5;制造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5;置身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5;中最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5;终将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5;终结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5;钟情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5;钟声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5;衷心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5;昼夜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5;注视着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5;转动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5;转转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5;装作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5;姿态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5;紫色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5;自由地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5;总会有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5;总是在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5;总说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5;最最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5;罪过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5;尊重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5;做成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5;爱多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4;爱情路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4;爱与恨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4;安歇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4;暗地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4;把手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4;爸爸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4;白鸽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4;白狐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4;白天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4;百里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4;拜拜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4;傍晚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4;薄雾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4;宝贝儿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4;保佑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4;抱怨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4;悲剧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4;背负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4;背向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4;被人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4;崩塌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4;逼真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4;比较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4;笔记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4;必定是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4;闭月羞花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4;边疆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4;遍地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4;表现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4;别管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4;冰淇淋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4;并不多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4;并不想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4;不回答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4;不会有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4;不理我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4;不难看出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4;不能自己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4;不容许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4;不小心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4;不言不语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4;不用说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4;不只是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4;不止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4;步调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4;猜测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4;猜透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4;藏着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4;插曲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4;常常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4;徜徉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4;唱唱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4;唱得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4;超级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4;尘封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4;尘土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4;尘缘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4;沉鱼落雁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4;陈百强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4;陈慧琳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4;陈淑桦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4;称雄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4;承认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4;吃得饱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4;痴醉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4;迟了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4;赤裸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4;出现在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4;传染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4;床边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4;吹开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4;吹乱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4;炊烟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4;赐予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4;翠绿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4;打倒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4;打拍子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4;大不了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4;大风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4;大叫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4;大雁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4;带出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4;带去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4;当个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4;当天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4;捣蛋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4;倒不如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4;倒在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4;到底是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4;到过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4;到来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4;道路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4;道歉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4;等一等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4;滴水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4;底线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4;第一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4;惦记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4;跌跌撞撞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4;叮咛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4;定时炸弹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4;东京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4;都很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4;都装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4;毒酒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4;毒液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4;多一点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4;多长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4;朵朵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4;躲藏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4;堕入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4;而来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4;耳语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4;发行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4;发慌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4;发梢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4;发芽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4;法理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4;翻页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4;泛起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4;芳草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4;芳香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4;防卫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4;房里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4;房子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4;放过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4;放进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4;飞奔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4;飞逝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4;飞向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4;沸腾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4;分子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4;粉红色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4;奋不顾身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4;风不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4;风格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4;风停了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4;俘获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4;负气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4;附近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4;该去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4;橄榄树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4;刚才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4;刚刚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4;高高的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4;割破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4;各奔东西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4;跟上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4;跟随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4;更改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4;更弱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4;更深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4;拱手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4;共生死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4;勾起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4;篝火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4;够了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4;孤军奋斗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4;固执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4;故乡情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4;乖乖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4;冠军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4;光光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4;光良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4;光亮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4;滚在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4;国色天香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4;过分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4;过去了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4;海边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4;海浪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4;海棠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4;海湾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4;海燕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4;含情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4;含笑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4;喊出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4;好不容易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4;好景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4;好运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4;喝点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4;何等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4;何止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4;和平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4;和声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4;河山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4;荷花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4;很酷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4;很深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4;很远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4;很长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4;恒久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4;恒久远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4;烘干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4;红潮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4;红橙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4;红透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4;后座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4;候鸟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4;花被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4;花落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4;划入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4;话儿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4;慌张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4;黄绿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4;灰心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4;挥舞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4;回头是岸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4;回中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4;会将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4;会来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4;会去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4;会使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4;会心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4;混音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4;活得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4;火堆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4;饥渴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4;吉祥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4;几朵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4;几时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4;记号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4;记取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4;记着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4;记住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4;家人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4;家庭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4;见识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4;将就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4;将来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4;将要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4;姜育恒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4;娇媚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4;皎白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4;叫她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4;叫为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4;叫醒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4;教会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4;教你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4;教堂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4;街口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4;结尾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4;解开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4;介入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4;金钱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4;紧紧围绕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4;近了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4;惊慌失措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4;警觉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4;静默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4;久别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4;卷走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4;眷顾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4;绝不会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4;绝美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4;倔强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4;开怀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4;开了花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4;开玩笑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4;看穿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4;看开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4;看清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4;靠自己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4;可曾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4;可会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4;控制不了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4;口袋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4;苦楚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4;跨过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4;快去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4;旷野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4;困惑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4;困难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4;来年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4;来日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4;揽你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4;牢笼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4;乐队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4;乐团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4;泪中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4;冷得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4;冷清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4;冷却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4;离情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4;礼堂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4;李克勤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4;里长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4;理智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4;连连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4;连山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4;脸颊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4;梁静茹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4;梁山伯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4;两朵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4;两个字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4;两难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4;量到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4;烈日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4;林俊杰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4;林志炫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4;临幸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4;铃声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4;凌乱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4;另外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4;另一种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4;流尽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4;流连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4;流眼泪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4;鲁冰花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4;沦落人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4;罗嗦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4;洛杉矶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4;落寞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4;绿地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4;略带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4;骂他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4;满意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4;慢了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4;慢走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4;没来由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4;梅花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4;每颗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4;美得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4;美女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4;魅力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4;门前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4;萌动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4;迷宫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4;迷上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4;迷途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4;迷信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4;密密麻麻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4;绵羊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4;瞄准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4;明晨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4;明了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4;抹去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4;莫等闲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4;某年某月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4;母亲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4;哪怕是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4;那些人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4;那只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4;奈何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4;难耐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4;囊中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4;脑子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4;能带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4;能见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4;能量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4;能用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4;霓虹灯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4;你来我往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4;年轻时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4;黏黏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4;鸟儿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4;宁静致远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4;努力奋斗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4;女友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4;爬上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4;潘美辰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4;潘越云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4;攀登高峰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4;盘成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4;判处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4;抛下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4;陪住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4;彭佳慧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4;澎湃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4;捧着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4;屁股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4;偏爱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4;骗我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4;骗着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4;飘荡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4;飘去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4;飘扬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4;拼凑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4;品味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4;平静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4;苹果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4;谱成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4;齐声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4;奇景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4;奇妙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4;起落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4;起舞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4;气氛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4;恰似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4;千古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4;千年等一回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4;千万别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4;牵上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4;前面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4;前缘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4;虔诚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4;强忍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4;墙角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4;悄悄的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4;悄然离去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4;敲开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4;亲密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4;亲亲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4;轻吹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4;轻拂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4;倾城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4;清澈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4;情仇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4;晴了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4;晴天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4;请别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4;秋叶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4;求着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4;曲折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4;曲终人散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4;取暖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4;去闯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4;去到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4;去找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4;劝你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4;却不能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4;群星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4;绕过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4;热泪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4;热气球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4;人群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4;人像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4;忍心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4;认定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4;认识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4;认识了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4;如霜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4;如烟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4;入怀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4;入土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4;撒满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4;三月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4;杀了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4;沙丘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4;山不转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4;山沟沟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4;闪烁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4;上海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4;上升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4;上瘾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4;少年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4;设法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4;什么东西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4;生相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4;声响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4;盛开着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4;失控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4;实行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4;实在是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4;世人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4;世俗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4;试题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4;视野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4;是我太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4;收下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4;手拉手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4;守望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4;舒服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4;输给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4;输赢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4;谁来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4;谁人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4;谁知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4;水里游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4;睡了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4;说出口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4;司令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4;死得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4;肆意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4;碎了心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4;碎片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4;孙楠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4;缩成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4;所依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4;他人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4;她对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4;她就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4;塌下来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4;踏过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4;贪心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4;逃兵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4;陶醉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4;淘气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4;讨厌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4;提下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4;天地间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4;天花乱坠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4;天空中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4;天时地利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4;天塌下来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4;天纵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4;贴着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4;听不到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4;听得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4;听了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4;停住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4;同心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4;同桌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4;童话故事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4;痛心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4;偷偷地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4;头脑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4;徒劳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4;土耳其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4;吞没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4;拖累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4;玩吧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4;顽强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4;挽救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4;晚霞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4;万众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4;汪汪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4;汪洋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4;忘怀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4;为人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4;围上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4;未尽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4;畏惧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4;温情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4;吻合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4;问青天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4;乌黑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4;屋顶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4;无憾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4;无路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4;无奇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4;无数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4;无恙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4;吾爱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4;舞步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4;西口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4;希望能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4;洗去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4;细节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4;下跪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4;下在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4;下着雨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4;先生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4;现代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4;现实生活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4;相传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4;相互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4;相送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4;相偎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4;享受到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4;想不起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4;想做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4;向谁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4;向往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4;向着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4;消瘦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4;小白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4;小草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4;小狗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4;小口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4;小牛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4;笑笑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4;笑一笑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4;携手前进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4;写在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4;卸下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4;心花怒放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4;心有灵犀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4;星河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4;星期天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4;醒了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4;幸福感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4;幸好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4;羞涩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4;宿醉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4;虚构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4;虚拟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4;许美静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4;许下诺言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4;悬崖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4;血痕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4;压力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4;演戏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4;厌倦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4;扬起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4;要吗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4;野兽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4;野战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4;一成不变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4;一错再错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4;一刀两断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4;一家人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4;一千颗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4;一千零一个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4;一万句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4;一座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4;衣袖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4;咿呀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4;已成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4;已经有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4;已满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4;以对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4;以前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4;因为爱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4;饮料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4;隐瞒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4;樱桃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4;拥吻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4;勇敢地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4;勇往直前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4;用来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4;由他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4;有权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4;有生以来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4;有意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4;又分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4;又该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4;又来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4;余味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4;愉悦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4;愚蠢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4;雨夜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4;远隔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4;远山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4;远在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4;月半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4;月落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4;越坏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4;越陷越深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4;云霄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4;再不来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4;再见面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4;再有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4;在行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4;在那些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4;在所不惜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4;早该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4;造化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4;造物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4;怎么说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4;怎能不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4;赠送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4;战役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4;张国荣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4;张韶涵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4;长长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4;找回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4;照着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4;这么久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4;这一次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4;甄妮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4;蒸发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4;挣开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4;之火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4;之路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4;之母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4;只见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4;直到现在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4;直视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4;直下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4;指针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4;致命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4;忠于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4;终身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4;重回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4;周传雄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4;周杰伦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4;诸多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4;烛光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4;主人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4;主题歌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4;祝英台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4;抓不住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4;子弹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4;自从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4;总算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4;总想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4;纵情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4;走出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4;走路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4;奏起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4;足迹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4;阻碍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4;最甜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4;最有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4;醉生梦死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4;左腿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4;作了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4;坐好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4;做些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五千个单词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lyricsWords4.txt700song.xlsx shett coreword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460D0"/>
    <w:rsid w:val="1A1D3A47"/>
    <w:rsid w:val="3E3460D0"/>
    <w:rsid w:val="3EBE1593"/>
    <w:rsid w:val="47980C0D"/>
    <w:rsid w:val="577554F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2018-05-30T06:05:00Z</dcterms:created>
  <dc:creator>ATI老哇的爪子007</dc:creator>
  <cp:lastModifiedBy>ATI老哇的爪子007</cp:lastModifiedBy>
  <dcterms:modified xsi:type="dcterms:W3CDTF">2018-05-30T06:08:46Z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