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文本分析方法大全总结  词云 字符云 分词等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词频统计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词云tag cloud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33705"/>
    <w:rsid w:val="1B1E2CE0"/>
    <w:rsid w:val="2D997F89"/>
    <w:rsid w:val="4F833705"/>
    <w:rsid w:val="5E6D1B3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2018-05-30T08:47:00Z</dcterms:created>
  <dc:creator>ATI老哇的爪子007</dc:creator>
  <cp:lastModifiedBy>ATI老哇的爪子007</cp:lastModifiedBy>
  <dcterms:modified xsi:type="dcterms:W3CDTF">2018-05-31T06:11:35Z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