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文档内容摘要 分词去重 停用词模式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B0D9E"/>
    <w:rsid w:val="59DB0D9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2018-05-27T03:46:00Z</dcterms:created>
  <dc:creator>ATI老哇的爪子007</dc:creator>
  <cp:lastModifiedBy>ATI老哇的爪子007</cp:lastModifiedBy>
  <dcterms:modified xsi:type="dcterms:W3CDTF">2018-05-27T03:46:37Z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