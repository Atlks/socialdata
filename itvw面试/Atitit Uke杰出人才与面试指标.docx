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Uke杰出人才与面试指标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出版本领域书籍10本（ui的艺术，中间件，通讯，数据库方面的）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专业文章1w+,在csdn叁仟多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Csdn排名top50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专业技术图纸作品总结与积累1000+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Uke组织创始人，众多ngo组织会员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Roboto" w:hAnsi="Roboto" w:eastAsia="宋体" w:cs="Robot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Roboto" w:hAnsi="Roboto" w:eastAsia="Roboto" w:cs="Robot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访问：355万+</w:t>
      </w:r>
      <w:r>
        <w:rPr>
          <w:rFonts w:hint="eastAsia" w:ascii="Roboto" w:hAnsi="Roboto" w:eastAsia="宋体" w:cs="Robot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上千万+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Roboto" w:hAnsi="Roboto" w:eastAsia="宋体" w:cs="Robot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科技学术上重要贡献  打造完整的技术体系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Roboto" w:hAnsi="Roboto" w:eastAsia="宋体" w:cs="Robot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重要角色 面试管理架构规划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74C74"/>
    <w:rsid w:val="042B0D87"/>
    <w:rsid w:val="18570EB9"/>
    <w:rsid w:val="1A025891"/>
    <w:rsid w:val="1A6A4BDB"/>
    <w:rsid w:val="1E2D20BF"/>
    <w:rsid w:val="24DF3B6E"/>
    <w:rsid w:val="26A02DAC"/>
    <w:rsid w:val="32F15452"/>
    <w:rsid w:val="37821747"/>
    <w:rsid w:val="50B05F5C"/>
    <w:rsid w:val="53074C74"/>
    <w:rsid w:val="56FB34C8"/>
    <w:rsid w:val="57D94F3A"/>
    <w:rsid w:val="6C1E445B"/>
    <w:rsid w:val="6D3F2FE4"/>
    <w:rsid w:val="6D535020"/>
    <w:rsid w:val="6FD74C9E"/>
    <w:rsid w:val="76B44E5B"/>
    <w:rsid w:val="7D1A7179"/>
    <w:rsid w:val="7F8A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2018-08-14T12:23:00Z</dcterms:created>
  <dc:creator>ATI老哇的爪子007</dc:creator>
  <cp:lastModifiedBy>ATI老哇的爪子007</cp:lastModifiedBy>
  <dcterms:modified xsi:type="dcterms:W3CDTF">2018-08-15T03:03:58Z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