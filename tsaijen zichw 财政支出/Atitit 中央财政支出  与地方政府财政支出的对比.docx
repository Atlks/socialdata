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中央财政支出  与地方政府财政支出的对比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40804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8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04715" cy="3809365"/>
            <wp:effectExtent l="0" t="0" r="63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87B15"/>
    <w:rsid w:val="15D628F1"/>
    <w:rsid w:val="28721D08"/>
    <w:rsid w:val="64487B1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2018-04-29T06:26:00Z</dcterms:created>
  <dc:creator>ATI老哇的爪子007</dc:creator>
  <cp:lastModifiedBy>ATI老哇的爪子007</cp:lastModifiedBy>
  <dcterms:modified xsi:type="dcterms:W3CDTF">2018-04-30T07:21:21Z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