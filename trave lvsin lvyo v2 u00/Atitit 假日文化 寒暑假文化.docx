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假日文化 寒暑假文化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 在我国，寒暑假啥规定？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国的寒暑假是伴随着晚清学制改革一起出现的，是西学东渐的产物。最早对寒暑假进行明文规定的是1901年的《山东大学堂章程》，它规定：“每年春季，以正月二十前后开学，小暑节放学，给暑假；休息至立秋后六日开学，十二月十五以前放学，给年假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民国成立以后，改用公历纪元。最大的变化从国家层面统一规定了放假日期。统一标准，对于教育部门来说，自然省时省力。寒假只有两星期，时间统一为1月18日到1月31日。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1950年6月24日，教育部发布《高等学校校历》。规定：暑假62天，自7月1日至8月31日，计8周零6天。寒假14天，自1月24日至2月6日，计两周。另外规定春节放假三天（正月初一、初二、初三），如果春节三天假日在寒假内，开学后不再补假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大学的基督教渊源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道院是大学的雏形，从其修道院的根源以及整个19世纪来看，所有的大学都是作为基督教机构来创立的，不管学校是教法律、神学还是医学。直到进入19世纪后期，甚至随着科学研究的发展，西方的大学和学院仍然“几乎总是在神学的界线内运行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0" w:name="ref_[1]_2083759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1" w:name="ref_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在弗雷德里克·巴巴罗萨（Frederick Barbarossa）皇帝的努力下，1158年意大利的博洛尼亚大学成为第一所大学，该校专门从事圣经正典律法研究。出现的第二所大学是巴黎大学，该校专门教授神学，并于1270年增加了医学研究。随着博洛尼亚大学和巴黎大学的创建以及由其发展出的许多子校，正规的高等教育形成了恒久性体制。正如哈斯金斯所言，20世纪的大学是“中世纪巴黎和博洛尼亚大学的直系后裔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今天大多数知名的大学院校均始于基督教学校。成立于1631年的哈佛学院也就是今天著名的哈佛大学，是由公理派教会创建的一所神学院；威廉玛丽学院开始是一所美国圣公会学校，初衷也是训练神职人员；耶鲁大学大部分是作为一个公理会机构开始的，其目的是“用我们自己的方法去培养传道人”。位于伊利诺伊州埃文斯顿的西北大学由循道会成员创立；哥伦比亚大学起初是美国圣公会的一项事业；普林斯顿大学始于一所长老会的学校，而布朗大学则有浸信会的背景。甚至一些州立大学，比如，肯塔基州立大学、加利福尼亚州立大学（伯克利）、田纳西州立大学均起源于教会学校。目前大多数的欧洲的国家级大学——例如，牛津、巴黎、剑桥、海德堡、巴塞尔——皆起源于基督教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狭义上讲，学校并非这么简单——个人以为，与它不可切断的两个概念必须提及：“校制”和“教育”。学校的起源是否与教会有关？起码，站在“校制”的角度上说是有联系的。因为“校制”就是在中世纪建立的，而中世纪一个突出的词汇就是“宗教”！历史上第一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"https://www.baidu.com/s?wd=%E4%BF%AE%E9%81%93%E9%99%A2%E5%AD%A6%E6%A0%A1&amp;tn=44039180_cpr&amp;fenlei=mv6quAkxTZn0IZRqIHckPjm4nH00T1YYuj0kPH7hPWRzryuhn1030ZwV5Hcvrjm3rH6sPfKWUMw85HfYnjn4nH6sgvPsT6KdThsqpZwYTjCEQLGCpyw9Uz4Bmy-bIi4WUvYETgN-TLwGUv3EnHbzn1mkP1c4PW6vP1DdPH6vPs"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修道院学校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教会学校都在这一时期建立。而且历史上几所最早的大学也在此时期成立，颇为有趣的是，当时学校里的学科设置跟今天一样分成若干学院……“教育”作为一门学问则始于启蒙时期。那个年代，“启蒙家”们为了使市民摆脱蒙昧，开始大力普及科学知识，尤其针对儿童。可以说，只有在这个时期及其以后，学校才正式走下“天才”、“贵族”、“神职”的舞台，走向普及。由上述可见，学校并不是一个固定的概念，时代总赋予它新的意义，不知您要寻求的学校起源是一所房子、一群人还是一种模式？祝好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 大学 这种教育机构本身就是从宗教学校演变而来的，中世纪时西方宗教深入到社会的各个方面，大学就是起源于那时。从那时一直办到现在的大学，很多都是由教会出资或者控制的。后来办的大学才没有了教会的色彩。中国没有全民信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"https://www.baidu.com/s?wd=%E5%9F%BA%E7%9D%A3%E6%95%99&amp;tn=44039180_cpr&amp;fenlei=mv6quAkxTZn0IZRqIHckPjm4nH00T1YYPvmduhFBrHwBuhPBujmz0ZwV5Hcvrjm3rH6sPfKWUMw85HfYnjn4nH6sgvPsT6KdThsqpZwYTjCEQLGCpyw9Uz4Bmy-bIi4WUvYETgN-TLwGUv3EnWfsPW6YnHndPWfsPHcknHcY"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基督教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天主教等西方宗教的传统，所以中国的大学不带宗教色彩。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学者谈：现代平民教育与大学教育起源都与基督教息息相关 - 基督时报—基督教资讯平台.html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C318D"/>
    <w:rsid w:val="12A27889"/>
    <w:rsid w:val="12B95ED7"/>
    <w:rsid w:val="20AC318D"/>
    <w:rsid w:val="370B4A7D"/>
    <w:rsid w:val="57791907"/>
    <w:rsid w:val="5D411083"/>
    <w:rsid w:val="69D43E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2018-05-01T02:28:00Z</dcterms:created>
  <dc:creator>ATI老哇的爪子007</dc:creator>
  <cp:lastModifiedBy>ATI老哇的爪子007</cp:lastModifiedBy>
  <dcterms:modified xsi:type="dcterms:W3CDTF">2018-05-01T02:45:59Z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