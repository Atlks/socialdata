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public holidays from where solu  法定假日来源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state holiday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venye calendar   some pub day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F6516"/>
    <w:rsid w:val="14C37C0B"/>
    <w:rsid w:val="3D3F651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2018-05-26T17:37:00Z</dcterms:created>
  <dc:creator>ATI老哇的爪子007</dc:creator>
  <cp:lastModifiedBy>ATI老哇的爪子007</cp:lastModifiedBy>
  <dcterms:modified xsi:type="dcterms:W3CDTF">2018-05-26T17:38:21Z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