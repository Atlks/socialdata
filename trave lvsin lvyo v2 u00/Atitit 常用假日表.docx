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常用假日表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/>
        <w:jc w:val="center"/>
      </w:pPr>
      <w:r>
        <w:rPr>
          <w:rStyle w:val="4"/>
          <w:rFonts w:ascii="宋体" w:hAnsi="宋体" w:eastAsia="宋体" w:cs="宋体"/>
          <w:i w:val="0"/>
          <w:caps w:val="0"/>
          <w:color w:val="D02F12"/>
          <w:spacing w:val="0"/>
          <w:sz w:val="18"/>
          <w:szCs w:val="18"/>
          <w:bdr w:val="none" w:color="auto" w:sz="0" w:space="0"/>
        </w:rPr>
        <w:t>红字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 表示中国传统节日，</w:t>
      </w:r>
      <w:r>
        <w:rPr>
          <w:rStyle w:val="4"/>
          <w:rFonts w:hint="eastAsia" w:ascii="宋体" w:hAnsi="宋体" w:eastAsia="宋体" w:cs="宋体"/>
          <w:i w:val="0"/>
          <w:caps w:val="0"/>
          <w:color w:val="006F9F"/>
          <w:spacing w:val="0"/>
          <w:sz w:val="18"/>
          <w:szCs w:val="18"/>
          <w:bdr w:val="none" w:color="auto" w:sz="0" w:space="0"/>
        </w:rPr>
        <w:t>蓝色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 表示24节气，</w:t>
      </w:r>
      <w:r>
        <w:rPr>
          <w:rStyle w:val="4"/>
          <w:rFonts w:hint="eastAsia" w:ascii="宋体" w:hAnsi="宋体" w:eastAsia="宋体" w:cs="宋体"/>
          <w:i w:val="0"/>
          <w:caps w:val="0"/>
          <w:color w:val="058805"/>
          <w:spacing w:val="0"/>
          <w:sz w:val="18"/>
          <w:szCs w:val="18"/>
          <w:bdr w:val="none" w:color="auto" w:sz="0" w:space="0"/>
        </w:rPr>
        <w:t>绿字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 表示公众 / 国际节日。</w:t>
      </w:r>
    </w:p>
    <w:p>
      <w:pPr>
        <w:keepNext w:val="0"/>
        <w:keepLines w:val="0"/>
        <w:widowControl/>
        <w:suppressLineNumbers w:val="0"/>
        <w:pBdr>
          <w:bottom w:val="single" w:color="EBEBEB" w:sz="6" w:space="0"/>
        </w:pBdr>
        <w:spacing w:line="480" w:lineRule="atLeast"/>
        <w:ind w:left="33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ascii="微软雅黑" w:hAnsi="微软雅黑" w:eastAsia="微软雅黑" w:cs="微软雅黑"/>
          <w:i w:val="0"/>
          <w:caps w:val="0"/>
          <w:color w:val="0088CC"/>
          <w:spacing w:val="0"/>
          <w:kern w:val="0"/>
          <w:sz w:val="45"/>
          <w:szCs w:val="45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30"/>
          <w:szCs w:val="30"/>
          <w:lang w:val="en-US" w:eastAsia="zh-CN" w:bidi="ar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DB4E6"/>
          <w:lang w:val="en-US" w:eastAsia="zh-CN" w:bidi="ar"/>
        </w:rPr>
        <w:t>January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33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"http://wannianli.tianqi.com/jieri_1/" \t "https://wannianli.tianqi.com/jieri/_blank"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2018年1月份节日大全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"http://wannianli.tianqi.com/yuandan/"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</w:rPr>
        <w:t>元旦</w:t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[1月1日]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"http://wannianli.tianqi.com/labajie/"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</w:rPr>
        <w:t>腊八节</w:t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[1月24日（腊月初八）]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"http://wannianli.tianqi.com/dahan/"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</w:rPr>
        <w:t>大寒</w: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[1月20日]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"http://wannianli.tianqi.com/mafengjie/"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国际麻风节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[1月31日]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"http://wannianli.tianqi.com/chuxi/"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</w:rPr>
        <w:t>除夕</w:t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[2月15日（农历腊月三十）]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"http://wannianli.tianqi.com/gjhgr/"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国际海关日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[1月26日]</w:t>
      </w:r>
    </w:p>
    <w:p>
      <w:pPr>
        <w:keepNext w:val="0"/>
        <w:keepLines w:val="0"/>
        <w:widowControl/>
        <w:suppressLineNumbers w:val="0"/>
        <w:pBdr>
          <w:bottom w:val="single" w:color="EBEBEB" w:sz="6" w:space="0"/>
        </w:pBdr>
        <w:spacing w:line="480" w:lineRule="atLeast"/>
        <w:ind w:left="33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45"/>
          <w:szCs w:val="45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30"/>
          <w:szCs w:val="30"/>
          <w:lang w:val="en-US" w:eastAsia="zh-CN" w:bidi="ar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DB4E6"/>
          <w:lang w:val="en-US" w:eastAsia="zh-CN" w:bidi="ar"/>
        </w:rPr>
        <w:t>February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33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"http://wannianli.tianqi.com/jieri_2/" \t "https://wannianli.tianqi.com/jieri/_blank"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2018年2月份节日大全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"http://wannianli.tianqi.com/xiaonian/"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</w:rPr>
        <w:t>小年</w:t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[2月8日（农历腊月廿三）]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"http://wannianli.tianqi.com/chunjie/"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</w:rPr>
        <w:t>春节</w:t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[2月16日（农历正月初一）]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"http://wannianli.tianqi.com/shidiri/"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世界湿地日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[2月2日]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"http://wannianli.tianqi.com/lichun/"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</w:rPr>
        <w:t>立春</w: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[2月4日]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"http://wannianli.tianqi.com/nanfeiri/"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国际声援南非日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[2月7日]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"http://wannianli.tianqi.com/qixiangjie/"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国际气象节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[2月10日]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"http://wannianli.tianqi.com/qingrenjie/"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情人节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[2月14日]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"http://wannianli.tianqi.com/yushui/"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</w:rPr>
        <w:t>雨水</w: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[2月18日]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"http://wannianli.tianqi.com/qingniangri/"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第三世界青年日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[2月24日]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"http://wannianli.tianqi.com/kangaizhengri/"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世界抗癌症日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[2月4日]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"http://wannianli.tianqi.com/muyuri/"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国际母语日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[2月21日]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"http://wannianli.tianqi.com/hanjianbingri/"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国际罕见病日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[2月28日]</w:t>
      </w:r>
    </w:p>
    <w:p>
      <w:pPr>
        <w:keepNext w:val="0"/>
        <w:keepLines w:val="0"/>
        <w:widowControl/>
        <w:suppressLineNumbers w:val="0"/>
        <w:pBdr>
          <w:bottom w:val="single" w:color="EBEBEB" w:sz="6" w:space="0"/>
        </w:pBdr>
        <w:spacing w:line="480" w:lineRule="atLeast"/>
        <w:ind w:left="33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45"/>
          <w:szCs w:val="45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30"/>
          <w:szCs w:val="30"/>
          <w:lang w:val="en-US" w:eastAsia="zh-CN" w:bidi="ar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DB4E6"/>
          <w:lang w:val="en-US" w:eastAsia="zh-CN" w:bidi="ar"/>
        </w:rPr>
        <w:t>March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33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"http://wannianli.tianqi.com/jieri_3/" \t "https://wannianli.tianqi.com/jieri/_blank"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2018年3月份节日大全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"http://wannianli.tianqi.com/yuanxiaojie/"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</w:rPr>
        <w:t>元宵节</w:t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[3月2日（农历正月十五）]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"http://wannianli.tianqi.com/haibaori/"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国际海豹日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[3月1日]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"http://wannianli.tianqi.com/longtaitou/"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</w:rPr>
        <w:t>龙抬头</w:t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[3月18日(农历二月初二)]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"http://wannianli.tianqi.com/aierri/"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全国爱耳日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[3月3日]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"http://wannianli.tianqi.com/jingzhe/"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</w:rPr>
        <w:t>惊蛰</w: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[3月5日]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"http://wannianli.tianqi.com/xueleifengjinianri/"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学雷锋纪念日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[3月5日]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"http://wannianli.tianqi.com/funvjie/"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三八妇女节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[3月8日]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"http://wannianli.tianqi.com/zhishujie/"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植树节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[3月12日]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"http://wannianli.tianqi.com/baiseqingrenjie/"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白色情人节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[3月14日]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"http://wannianli.tianqi.com/xiaofeizhequanyiri/"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消费者权益日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[3月15日]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"http://wannianli.tianqi.com/guojihanghairi/"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国际航海日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[3月17日]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"http://wannianli.tianqi.com/wurouri/"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世界无肉日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[3月20日]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"http://wannianli.tianqi.com/chunfen/"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</w:rPr>
        <w:t>春分</w: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[3月20日]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"http://wannianli.tianqi.com/shuimianri/"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世界睡眠日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[3月16日]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"http://wannianli.tianqi.com/shijieshuiri/"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世界水日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[3月22日]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"http://wannianli.tianqi.com/shijieqixiangri/"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世界气象日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[3月23日]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"http://wannianli.tianqi.com/zunjingri/"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国际尊严尊敬日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[3月11日]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"http://wannianli.tianqi.com/jingchari/"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国际警察日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[3月14日]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"http://wannianli.tianqi.com/shoulashou/"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手拉手情系贫困小伙伴全国统一行动日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[3月16日]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"http://wannianli.tianqi.com/senlinri/"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世界森林日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[3月21日]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"http://wannianli.tianqi.com/ergeri/"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世界儿歌日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[3月21日]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"http://wannianli.tianqi.com/xczzqsr/"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国际消除种族歧视日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[3月21日]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"http://wannianli.tianqi.com/fzjhbr/"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世界防治结核病日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[3月24日]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"http://wannianli.tianqi.com/yesushounanri/"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耶稣受难日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[3月25日]</w:t>
      </w:r>
    </w:p>
    <w:p>
      <w:pPr>
        <w:keepNext w:val="0"/>
        <w:keepLines w:val="0"/>
        <w:widowControl/>
        <w:suppressLineNumbers w:val="0"/>
        <w:pBdr>
          <w:bottom w:val="single" w:color="EBEBEB" w:sz="6" w:space="0"/>
        </w:pBdr>
        <w:spacing w:line="480" w:lineRule="atLeast"/>
        <w:ind w:left="33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45"/>
          <w:szCs w:val="45"/>
          <w:lang w:val="en-US" w:eastAsia="zh-CN" w:bidi="ar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30"/>
          <w:szCs w:val="30"/>
          <w:lang w:val="en-US" w:eastAsia="zh-CN" w:bidi="ar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DB4E6"/>
          <w:lang w:val="en-US" w:eastAsia="zh-CN" w:bidi="ar"/>
        </w:rPr>
        <w:t>April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33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"http://wannianli.tianqi.com/jieri_4/" \t "https://wannianli.tianqi.com/jieri/_blank"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2018年4月份节日大全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"http://wannianli.tianqi.com/yurenjie/"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愚人节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[4月1日]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"http://wannianli.tianqi.com/ertongtushuri/"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国际儿童图书日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[4月2日]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"http://wannianli.tianqi.com/hanshijie/"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</w:rPr>
        <w:t>寒食节</w:t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[4月4日（农历二月十九）]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"http://wannianli.tianqi.com/qingmingjie/"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</w:rPr>
        <w:t>清明节</w:t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[4月5日（农历二月二十）]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"http://wannianli.tianqi.com/sjweishengri/"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世界卫生日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[4月7日]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"http://wannianli.tianqi.com/pajinsenbingri/"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世界帕金森病日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[4月11日]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"http://wannianli.tianqi.com/guyu/"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</w:rPr>
        <w:t>谷雨</w: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[4月20日]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"http://wannianli.tianqi.com/diqiuri/"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世界地球日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[4月22日]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"http://wannianli.tianqi.com/dushuri/"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世界读书日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[4月23日]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"http://wannianli.tianqi.com/zhishichanquanri/"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世界知识产权日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[4月26日]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"http://wannianli.tianqi.com/fuhuojie/"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复活节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[4月1日]</w:t>
      </w:r>
    </w:p>
    <w:p>
      <w:pPr>
        <w:keepNext w:val="0"/>
        <w:keepLines w:val="0"/>
        <w:widowControl/>
        <w:suppressLineNumbers w:val="0"/>
        <w:pBdr>
          <w:bottom w:val="single" w:color="EBEBEB" w:sz="6" w:space="0"/>
        </w:pBdr>
        <w:spacing w:line="480" w:lineRule="atLeast"/>
        <w:ind w:left="33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45"/>
          <w:szCs w:val="45"/>
          <w:lang w:val="en-US" w:eastAsia="zh-CN" w:bidi="ar"/>
        </w:rPr>
        <w:t>5</w: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30"/>
          <w:szCs w:val="30"/>
          <w:lang w:val="en-US" w:eastAsia="zh-CN" w:bidi="ar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DB4E6"/>
          <w:lang w:val="en-US" w:eastAsia="zh-CN" w:bidi="ar"/>
        </w:rPr>
        <w:t>May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33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"http://wannianli.tianqi.com/jieri_5/" \t "https://wannianli.tianqi.com/jieri/_blank"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2018年5月份节日大全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"http://wannianli.tianqi.com/wuyilaodongjie/"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五一国际劳动节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[5月1日]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"http://wannianli.tianqi.com/qingnianjie/"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中国青年节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[5月4日]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"http://wannianli.tianqi.com/xiaochuanri/"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世界哮喘日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[5月3日]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"http://wannianli.tianqi.com/hongshiziri/"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世界红十字日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[5月8日]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"http://wannianli.tianqi.com/hushijie/"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国际护士节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[5月12日]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"http://wannianli.tianqi.com/muqinjie/"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母亲节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[5月13日]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"http://wannianli.tianqi.com/jiatingri/"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国际家庭日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[5月15日]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"http://wannianli.tianqi.com/fzdqfbr/"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防治碘缺乏病日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[05月15日]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"http://wannianli.tianqi.com/dianxinri/"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世界电信日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[5月17日]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"http://wannianli.tianqi.com/bowuguanri/"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国际博物馆日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[5月18日]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"http://wannianli.tianqi.com/zhucanri/"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全国助残日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[5月20日]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"http://wannianli.tianqi.com/qgxsyyr/"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全国学生营养日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[5月20日]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"http://wannianli.tianqi.com/qgmrwyxcr/"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全国母乳喂养宣传日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[5月20日]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"http://wannianli.tianqi.com/xiaoman/"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</w:rPr>
        <w:t>小满</w: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[5月21日（农历四月初七）]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"http://wannianli.tianqi.com/gjswdyxr/"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国际生物多样性日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[5月22日]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"http://wannianli.tianqi.com/wuyanri/"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世界无烟日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[5月31日]</w:t>
      </w:r>
    </w:p>
    <w:p>
      <w:pPr>
        <w:keepNext w:val="0"/>
        <w:keepLines w:val="0"/>
        <w:widowControl/>
        <w:suppressLineNumbers w:val="0"/>
        <w:pBdr>
          <w:bottom w:val="single" w:color="EBEBEB" w:sz="6" w:space="0"/>
        </w:pBdr>
        <w:spacing w:line="480" w:lineRule="atLeast"/>
        <w:ind w:left="33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45"/>
          <w:szCs w:val="45"/>
          <w:lang w:val="en-US" w:eastAsia="zh-CN" w:bidi="ar"/>
        </w:rPr>
        <w:t>6</w: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30"/>
          <w:szCs w:val="30"/>
          <w:lang w:val="en-US" w:eastAsia="zh-CN" w:bidi="ar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DB4E6"/>
          <w:lang w:val="en-US" w:eastAsia="zh-CN" w:bidi="ar"/>
        </w:rPr>
        <w:t>June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33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"http://wannianli.tianqi.com/jieri_6/" \t "https://wannianli.tianqi.com/jieri/_blank"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2018年6月份节日大全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"http://wannianli.tianqi.com/qgaiyanri/"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全国爱眼日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[6月6日]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"http://wannianli.tianqi.com/ertongjie/"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国际儿童节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[6月1日]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"http://wannianli.tianqi.com/huanjingri/"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世界环境日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[6月5日]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"http://wannianli.tianqi.com/mangzhong/"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</w:rPr>
        <w:t>芒种</w: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[6月6日（ 农历四月廿三）]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"http://wannianli.tianqi.com/wenhuayichanri/"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中国文化遗产日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[6月9日]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"http://wannianli.tianqi.com/duanwujie/"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</w:rPr>
        <w:t>端午节</w:t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[6月18日（农历五月初五）]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"http://wannianli.tianqi.com/fuqinjie/"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父亲节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[6月17日]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"http://wannianli.tianqi.com/fzhmhhghr/"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世界防治荒漠化和干旱日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[6月17日]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"http://wannianli.tianqi.com/nanminri/"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世界难民日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[6月20日]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"http://wannianli.tianqi.com/xiazhi/"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</w:rPr>
        <w:t>夏至</w: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[6月21日（农历五月初八）]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"http://wannianli.tianqi.com/alpkr/"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国际奥林匹克日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[6月23日]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"http://wannianli.tianqi.com/tudiri/"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全国土地日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[6月25日]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"http://wannianli.tianqi.com/jinduri/"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国际禁毒日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[6月26日]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"http://wannianli.tianqi.com/xianzhangri/"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联合国宪章日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[6月26日]</w:t>
      </w:r>
    </w:p>
    <w:p>
      <w:pPr>
        <w:keepNext w:val="0"/>
        <w:keepLines w:val="0"/>
        <w:widowControl/>
        <w:suppressLineNumbers w:val="0"/>
        <w:pBdr>
          <w:bottom w:val="single" w:color="EBEBEB" w:sz="6" w:space="0"/>
        </w:pBdr>
        <w:spacing w:line="480" w:lineRule="atLeast"/>
        <w:ind w:left="33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45"/>
          <w:szCs w:val="45"/>
          <w:lang w:val="en-US" w:eastAsia="zh-CN" w:bidi="ar"/>
        </w:rPr>
        <w:t>7</w: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30"/>
          <w:szCs w:val="30"/>
          <w:lang w:val="en-US" w:eastAsia="zh-CN" w:bidi="ar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DB4E6"/>
          <w:lang w:val="en-US" w:eastAsia="zh-CN" w:bidi="ar"/>
        </w:rPr>
        <w:t>July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33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"http://wannianli.tianqi.com/jieri_7/" \t "https://wannianli.tianqi.com/jieri/_blank"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2018年7月份节日大全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"http://wannianli.tianqi.com/xghgjnr/"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香港回归纪念日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[7月1日]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"http://wannianli.tianqi.com/hezuojie/"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国际合作节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[7月7日]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"http://wannianli.tianqi.com/jiandangjie/"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建党节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[7月1号]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"http://wannianli.tianqi.com/xiaoshu/"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</w:rPr>
        <w:t>小暑</w: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[7月7日（农历五月廿四）]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"http://wannianli.tianqi.com/renkouri/"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世界人口日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[7月11日]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"http://wannianli.tianqi.com/dashu/"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</w:rPr>
        <w:t>大暑</w: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[7月22日（农历六月廿九）]</w:t>
      </w:r>
    </w:p>
    <w:p>
      <w:pPr>
        <w:keepNext w:val="0"/>
        <w:keepLines w:val="0"/>
        <w:widowControl/>
        <w:suppressLineNumbers w:val="0"/>
        <w:pBdr>
          <w:bottom w:val="single" w:color="EBEBEB" w:sz="6" w:space="0"/>
        </w:pBdr>
        <w:spacing w:line="480" w:lineRule="atLeast"/>
        <w:ind w:left="33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45"/>
          <w:szCs w:val="45"/>
          <w:lang w:val="en-US" w:eastAsia="zh-CN" w:bidi="ar"/>
        </w:rPr>
        <w:t>8</w: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30"/>
          <w:szCs w:val="30"/>
          <w:lang w:val="en-US" w:eastAsia="zh-CN" w:bidi="ar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DB4E6"/>
          <w:lang w:val="en-US" w:eastAsia="zh-CN" w:bidi="ar"/>
        </w:rPr>
        <w:t>August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33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"http://wannianli.tianqi.com/jieri_8/" \t "https://wannianli.tianqi.com/jieri/_blank"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2018年8月份节日大全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"http://wannianli.tianqi.com/bayijianjunjie/"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</w:rPr>
        <w:t>八一建军节</w:t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[8月1日]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"http://wannianli.tianqi.com/liqiujieqi/"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</w:rPr>
        <w:t>立秋</w: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[8月7日（农历六月廿六）]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"http://wannianli.tianqi.com/qixi/"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</w:rPr>
        <w:t>七夕情人节</w:t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[8月17日]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"http://wannianli.tianqi.com/zhongyuanjie/"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</w:rPr>
        <w:t>中元节</w:t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[8月25日（农历七月十五）]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"http://wannianli.tianqi.com/chushu/"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</w:rPr>
        <w:t>处暑</w: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[8月23日（农历七月十三 ）]</w:t>
      </w:r>
    </w:p>
    <w:p>
      <w:pPr>
        <w:keepNext w:val="0"/>
        <w:keepLines w:val="0"/>
        <w:widowControl/>
        <w:suppressLineNumbers w:val="0"/>
        <w:pBdr>
          <w:bottom w:val="single" w:color="EBEBEB" w:sz="6" w:space="0"/>
        </w:pBdr>
        <w:spacing w:line="480" w:lineRule="atLeast"/>
        <w:ind w:left="33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45"/>
          <w:szCs w:val="45"/>
          <w:lang w:val="en-US" w:eastAsia="zh-CN" w:bidi="ar"/>
        </w:rPr>
        <w:t>9</w: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30"/>
          <w:szCs w:val="30"/>
          <w:lang w:val="en-US" w:eastAsia="zh-CN" w:bidi="ar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DB4E6"/>
          <w:lang w:val="en-US" w:eastAsia="zh-CN" w:bidi="ar"/>
        </w:rPr>
        <w:t>September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33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"http://wannianli.tianqi.com/jieri_9/" \t "https://wannianli.tianqi.com/jieri/_blank"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2018年9月份节日大全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"http://wannianli.tianqi.com/krzzjnr/"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中国人民抗日战争纪念日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[9月3日]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"http://wannianli.tianqi.com/haishiri/"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世界海事日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[每年9月的最后一周]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"http://wannianli.tianqi.com/bailujieqi/"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</w:rPr>
        <w:t>白露</w: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[9月8日（农历七月廿九）]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"http://wannianli.tianqi.com/saomangri/"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国际扫盲日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[9月8日]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"http://wannianli.tianqi.com/jiaoshijie/"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教师节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[9月10日]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"http://wannianli.tianqi.com/yufangzishari/"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世界预防自杀日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[9月10日]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"http://wannianli.tianqi.com/chouyangcengbaohuri/"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国际臭氧层保护日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[9月16日]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"http://wannianli.tianqi.com/guochiri/"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中国国耻日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[9月18日]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"http://wannianli.tianqi.com/zhongqiujie/"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</w:rPr>
        <w:t>中秋节</w:t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[9月24日（农历八月十五）]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"http://wannianli.tianqi.com/aiyari/"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国际爱牙日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[9月20日]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"http://wannianli.tianqi.com/hepingri/"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国际和平日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[9月21日]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"http://wannianli.tianqi.com/longrenjie/"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国际聋人节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[9月23日]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"http://wannianli.tianqi.com/qiufenjieqi/"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</w:rPr>
        <w:t>秋分</w: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[9月23日（农历八月十四）]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"http://wannianli.tianqi.com/lvyouri/"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世界旅游日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[9月27日]</w:t>
      </w:r>
    </w:p>
    <w:p>
      <w:pPr>
        <w:keepNext w:val="0"/>
        <w:keepLines w:val="0"/>
        <w:widowControl/>
        <w:suppressLineNumbers w:val="0"/>
        <w:pBdr>
          <w:bottom w:val="single" w:color="EBEBEB" w:sz="6" w:space="0"/>
        </w:pBdr>
        <w:spacing w:line="480" w:lineRule="atLeast"/>
        <w:ind w:left="33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45"/>
          <w:szCs w:val="45"/>
          <w:lang w:val="en-US" w:eastAsia="zh-CN" w:bidi="ar"/>
        </w:rPr>
        <w:t>10</w: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30"/>
          <w:szCs w:val="30"/>
          <w:lang w:val="en-US" w:eastAsia="zh-CN" w:bidi="ar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DB4E6"/>
          <w:lang w:val="en-US" w:eastAsia="zh-CN" w:bidi="ar"/>
        </w:rPr>
        <w:t>October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33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"http://wannianli.tianqi.com/jieri_10/" \t "https://wannianli.tianqi.com/jieri/_blank"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2018年10月份节日大全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"http://wannianli.tianqi.com/guoqingjie/"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</w:rPr>
        <w:t>国庆节</w:t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[10月1日]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"http://wannianli.tianqi.com/yinyueri/"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国际音乐日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[10月1日]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"http://wannianli.tianqi.com/dongwuri/"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世界动物日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[10月4日]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"http://wannianli.tianqi.com/zhufangri/"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世界住房日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[10月1日]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"http://wannianli.tianqi.com/hanlujieqi/"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</w:rPr>
        <w:t>寒露</w: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[10月8日（农历八月廿九）]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"http://wannianli.tianqi.com/shijueri/"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世界视觉日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[10月11日]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"http://wannianli.tianqi.com/gaoxueyari/"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全国高血压日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[10月8日]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"http://wannianli.tianqi.com/gjjqzrzhr/"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国际减轻自然灾害日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[10月13日]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"http://wannianli.tianqi.com/youzhengri/"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世界邮政日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[10月9日]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"http://wannianli.tianqi.com/jingshenweishengri/"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世界精神卫生日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[10月10日]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"http://wannianli.tianqi.com/chongyangjie/"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</w:rPr>
        <w:t>重阳节</w:t>
      </w:r>
      <w:r>
        <w:rPr>
          <w:rFonts w:hint="eastAsia" w:ascii="微软雅黑" w:hAnsi="微软雅黑" w:eastAsia="微软雅黑" w:cs="微软雅黑"/>
          <w:i w:val="0"/>
          <w:caps w:val="0"/>
          <w:color w:val="D02F12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[10月17日（农历九月初九）]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"http://wannianli.tianqi.com/mangrenjie/"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国际盲人节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[10月15日]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"http://wannianli.tianqi.com/liangshijie/"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世界粮食节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[10月16日]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"http://wannianli.tianqi.com/xiaochupinkunri/"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国际消除贫困日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[10月17日]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"http://wannianli.tianqi.com/yiyaojie/"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世界传统医药日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[10月22日]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"http://wannianli.tianqi.com/shuangjiangjieqi/"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</w:rPr>
        <w:t>霜降</w: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[10月23日（农历九月十五）]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"http://wannianli.tianqi.com/lianheguori/"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联合国日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[10月24日]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"http://wannianli.tianqi.com/tianhuajuejiri/"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人类天花绝迹日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[10月25日]</w:t>
      </w:r>
    </w:p>
    <w:p>
      <w:pPr>
        <w:keepNext w:val="0"/>
        <w:keepLines w:val="0"/>
        <w:widowControl/>
        <w:suppressLineNumbers w:val="0"/>
        <w:pBdr>
          <w:bottom w:val="single" w:color="EBEBEB" w:sz="6" w:space="0"/>
        </w:pBdr>
        <w:spacing w:line="480" w:lineRule="atLeast"/>
        <w:ind w:left="33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45"/>
          <w:szCs w:val="45"/>
          <w:lang w:val="en-US" w:eastAsia="zh-CN" w:bidi="ar"/>
        </w:rPr>
        <w:t>11</w: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30"/>
          <w:szCs w:val="30"/>
          <w:lang w:val="en-US" w:eastAsia="zh-CN" w:bidi="ar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DB4E6"/>
          <w:lang w:val="en-US" w:eastAsia="zh-CN" w:bidi="ar"/>
        </w:rPr>
        <w:t>November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33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"http://wannianli.tianqi.com/jieri_11/" \t "https://wannianli.tianqi.com/jieri/_blank"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2018年11月份节日大全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"http://wannianli.tianqi.com/wanshengjie/"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万圣节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[11月1日]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"http://wannianli.tianqi.com/lidongjieqi/"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</w:rPr>
        <w:t>立冬</w: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[11月7日（农历九月三十）]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"http://wannianli.tianqi.com/jiezhejie/"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中国记者日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[11月8日]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"http://wannianli.tianqi.com/xiaofangxuanchuanri/"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消防宣传日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[11月9日]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"http://wannianli.tianqi.com/guanggunjie/"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光棍节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[11月11日]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"http://wannianli.tianqi.com/tangniaobingri/"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联合国糖尿病日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[11月14日]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"http://wannianli.tianqi.com/daxueshengjie/"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国际大学生节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[11月17日]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"http://wannianli.tianqi.com/xiaoxuejieqi/"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</w:rPr>
        <w:t>小雪</w: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[11月22（农历十月十五）]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"http://wannianli.tianqi.com/ganenjie/"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感恩节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[11月22]</w:t>
      </w:r>
    </w:p>
    <w:p>
      <w:pPr>
        <w:keepNext w:val="0"/>
        <w:keepLines w:val="0"/>
        <w:widowControl/>
        <w:suppressLineNumbers w:val="0"/>
        <w:pBdr>
          <w:bottom w:val="single" w:color="EBEBEB" w:sz="6" w:space="0"/>
        </w:pBdr>
        <w:spacing w:line="480" w:lineRule="atLeast"/>
        <w:ind w:left="33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45"/>
          <w:szCs w:val="45"/>
          <w:lang w:val="en-US" w:eastAsia="zh-CN" w:bidi="ar"/>
        </w:rPr>
        <w:t>12</w: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kern w:val="0"/>
          <w:sz w:val="30"/>
          <w:szCs w:val="30"/>
          <w:lang w:val="en-US" w:eastAsia="zh-CN" w:bidi="ar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6DB4E6"/>
          <w:lang w:val="en-US" w:eastAsia="zh-CN" w:bidi="ar"/>
        </w:rPr>
        <w:t>December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330" w:right="0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"http://wannianli.tianqi.com/jieri_12/" \t "https://wannianli.tianqi.com/jieri/_blank"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2018年12月份节日大全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"http://wannianli.tianqi.com/aizibingri/"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世界艾滋病日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[12月1日]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"http://wannianli.tianqi.com/canjirenri/"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国际残疾人日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[12月3日]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"http://wannianli.tianqi.com/daxuejieqi/"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</w:rPr>
        <w:t>大雪</w: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[12月7日]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"http://wannianli.tianqi.com/zuqiuri/"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世界足球日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[12月9日]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"http://wannianli.tianqi.com/njdtsjnr/"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南京大屠杀纪念日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[12月13日]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"http://wannianli.tianqi.com/qhmyr/"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世界强化免疫日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[12月15日]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"http://wannianli.tianqi.com/amhgr/"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澳门回归日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[12月20日]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"http://wannianli.tianqi.com/lanqiuri/"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国际篮球日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[12月21日]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"http://wannianli.tianqi.com/dongzhijieqi/"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</w:rPr>
        <w:t>冬至</w:t>
      </w:r>
      <w:r>
        <w:rPr>
          <w:rFonts w:hint="eastAsia" w:ascii="微软雅黑" w:hAnsi="微软雅黑" w:eastAsia="微软雅黑" w:cs="微软雅黑"/>
          <w:i w:val="0"/>
          <w:caps w:val="0"/>
          <w:color w:val="006F9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[12月22日（农历十一月十六）]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"http://wannianli.tianqi.com/pinganye/"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平安夜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[12月24日]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"http://wannianli.tianqi.com/shengdanjie/"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圣诞节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[12月25日]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95" w:lineRule="atLeast"/>
        <w:ind w:left="0" w:right="0" w:hanging="360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instrText xml:space="preserve"> HYPERLINK "http://wannianli.tianqi.com/mzddcr/" \t "https://wannianli.tianqi.com/jieri/_blank"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</w:rPr>
        <w:t>毛泽东诞辰日</w:t>
      </w:r>
      <w:r>
        <w:rPr>
          <w:rFonts w:hint="eastAsia" w:ascii="微软雅黑" w:hAnsi="微软雅黑" w:eastAsia="微软雅黑" w:cs="微软雅黑"/>
          <w:i w:val="0"/>
          <w:caps w:val="0"/>
          <w:color w:val="058805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bdr w:val="none" w:color="auto" w:sz="0" w:space="0"/>
        </w:rPr>
        <w:t>[12月26日]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中国传统节日_节日大全_2018年节日表_万年历.html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B3A677"/>
    <w:multiLevelType w:val="multilevel"/>
    <w:tmpl w:val="91B3A6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084169D"/>
    <w:multiLevelType w:val="multilevel"/>
    <w:tmpl w:val="C08416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E62B9C6"/>
    <w:multiLevelType w:val="multilevel"/>
    <w:tmpl w:val="CE62B9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A035237"/>
    <w:multiLevelType w:val="multilevel"/>
    <w:tmpl w:val="EA0352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13883E4"/>
    <w:multiLevelType w:val="multilevel"/>
    <w:tmpl w:val="213883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2B3F33B4"/>
    <w:multiLevelType w:val="multilevel"/>
    <w:tmpl w:val="2B3F33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45C5BF3F"/>
    <w:multiLevelType w:val="multilevel"/>
    <w:tmpl w:val="45C5BF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4C1C70F4"/>
    <w:multiLevelType w:val="multilevel"/>
    <w:tmpl w:val="4C1C70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39696AE"/>
    <w:multiLevelType w:val="multilevel"/>
    <w:tmpl w:val="539696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F502CFD"/>
    <w:multiLevelType w:val="multilevel"/>
    <w:tmpl w:val="5F502C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6B7AC0EA"/>
    <w:multiLevelType w:val="multilevel"/>
    <w:tmpl w:val="6B7AC0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6BD28E1D"/>
    <w:multiLevelType w:val="multilevel"/>
    <w:tmpl w:val="6BD28E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1"/>
  </w:num>
  <w:num w:numId="5">
    <w:abstractNumId w:val="7"/>
  </w:num>
  <w:num w:numId="6">
    <w:abstractNumId w:val="10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80A1C"/>
    <w:rsid w:val="32B80A1C"/>
    <w:rsid w:val="3BA40D3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2018-05-26T13:25:00Z</dcterms:created>
  <dc:creator>ATI老哇的爪子007</dc:creator>
  <cp:lastModifiedBy>ATI老哇的爪子007</cp:lastModifiedBy>
  <dcterms:modified xsi:type="dcterms:W3CDTF">2018-05-26T13:25:45Z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